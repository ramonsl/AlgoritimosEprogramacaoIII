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8B37AB" w14:paraId="28E0F335" w14:textId="77777777" w:rsidTr="009977FE">
        <w:tc>
          <w:tcPr>
            <w:tcW w:w="2836" w:type="dxa"/>
            <w:gridSpan w:val="3"/>
            <w:vAlign w:val="center"/>
          </w:tcPr>
          <w:p w14:paraId="0EF8ECB4" w14:textId="77777777" w:rsidR="00281BA8" w:rsidRPr="008B37AB" w:rsidRDefault="009977FE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2AE5485" wp14:editId="34ED578C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7E9D6D0F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1044588C" wp14:editId="2905BFAA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  <w:gridSpan w:val="3"/>
          </w:tcPr>
          <w:p w14:paraId="786DD713" w14:textId="77777777" w:rsidR="00281BA8" w:rsidRPr="008B37AB" w:rsidRDefault="009977FE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5C969733" wp14:editId="18337372">
                  <wp:extent cx="1303020" cy="4883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:rsidRPr="00B35FC6" w14:paraId="50145A5D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top w:val="single" w:sz="24" w:space="0" w:color="auto"/>
            </w:tcBorders>
          </w:tcPr>
          <w:p w14:paraId="58DF031B" w14:textId="77777777" w:rsidR="00281BA8" w:rsidRPr="00B35FC6" w:rsidRDefault="00281BA8" w:rsidP="00E724D1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7E870E41" w14:textId="77777777" w:rsidR="00281BA8" w:rsidRPr="00B35FC6" w:rsidRDefault="00B35FC6" w:rsidP="00E724D1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>AP III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1E3ABF96" w14:textId="77777777" w:rsidR="00281BA8" w:rsidRPr="00B35FC6" w:rsidRDefault="00281BA8" w:rsidP="00E724D1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4ED4AD97" w14:textId="77777777" w:rsidR="00281BA8" w:rsidRPr="00B35FC6" w:rsidRDefault="00281BA8" w:rsidP="00E724D1">
            <w:pPr>
              <w:rPr>
                <w:rFonts w:asciiTheme="majorHAnsi" w:hAnsiTheme="majorHAnsi"/>
                <w:sz w:val="22"/>
              </w:rPr>
            </w:pPr>
          </w:p>
        </w:tc>
      </w:tr>
      <w:tr w:rsidR="00281BA8" w:rsidRPr="00B35FC6" w14:paraId="2E304B57" w14:textId="77777777" w:rsidTr="00FE5F6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  <w:trHeight w:val="300"/>
        </w:trPr>
        <w:tc>
          <w:tcPr>
            <w:tcW w:w="2095" w:type="dxa"/>
          </w:tcPr>
          <w:p w14:paraId="37DB79D4" w14:textId="77777777" w:rsidR="00281BA8" w:rsidRPr="00B35FC6" w:rsidRDefault="00281BA8" w:rsidP="00E724D1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>Professor...............:</w:t>
            </w:r>
          </w:p>
        </w:tc>
        <w:tc>
          <w:tcPr>
            <w:tcW w:w="4880" w:type="dxa"/>
            <w:gridSpan w:val="2"/>
          </w:tcPr>
          <w:p w14:paraId="79DD7DE6" w14:textId="77777777" w:rsidR="00281BA8" w:rsidRPr="00B35FC6" w:rsidRDefault="00561570" w:rsidP="00E724D1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>Ramon dos Santos Lummertz</w:t>
            </w:r>
          </w:p>
        </w:tc>
        <w:tc>
          <w:tcPr>
            <w:tcW w:w="1950" w:type="dxa"/>
            <w:gridSpan w:val="2"/>
          </w:tcPr>
          <w:p w14:paraId="4133D020" w14:textId="77777777" w:rsidR="00281BA8" w:rsidRPr="00B35FC6" w:rsidRDefault="00281BA8" w:rsidP="00E724D1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>Semestre letivo...:</w:t>
            </w:r>
          </w:p>
        </w:tc>
        <w:tc>
          <w:tcPr>
            <w:tcW w:w="1394" w:type="dxa"/>
          </w:tcPr>
          <w:p w14:paraId="7BC420EE" w14:textId="731160B0" w:rsidR="00281BA8" w:rsidRPr="00B35FC6" w:rsidRDefault="00281BA8" w:rsidP="00902B1E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>201</w:t>
            </w:r>
            <w:r w:rsidR="00902B1E">
              <w:rPr>
                <w:rFonts w:asciiTheme="majorHAnsi" w:hAnsiTheme="majorHAnsi"/>
                <w:sz w:val="22"/>
              </w:rPr>
              <w:t>5</w:t>
            </w:r>
            <w:r w:rsidRPr="00B35FC6">
              <w:rPr>
                <w:rFonts w:asciiTheme="majorHAnsi" w:hAnsiTheme="majorHAnsi"/>
                <w:sz w:val="22"/>
              </w:rPr>
              <w:t>/</w:t>
            </w:r>
            <w:r w:rsidR="00FE5F68">
              <w:rPr>
                <w:rFonts w:asciiTheme="majorHAnsi" w:hAnsiTheme="majorHAnsi"/>
                <w:sz w:val="22"/>
              </w:rPr>
              <w:t>2</w:t>
            </w:r>
          </w:p>
        </w:tc>
      </w:tr>
      <w:tr w:rsidR="00281BA8" w:rsidRPr="00B35FC6" w14:paraId="0C0A468D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0DC70C45" w14:textId="77777777" w:rsidR="00281BA8" w:rsidRPr="00B35FC6" w:rsidRDefault="00281BA8" w:rsidP="00E724D1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>Curso.....................:</w:t>
            </w:r>
          </w:p>
        </w:tc>
        <w:tc>
          <w:tcPr>
            <w:tcW w:w="4880" w:type="dxa"/>
            <w:gridSpan w:val="2"/>
          </w:tcPr>
          <w:p w14:paraId="282E675E" w14:textId="77777777" w:rsidR="00281BA8" w:rsidRPr="00B35FC6" w:rsidRDefault="00E45791" w:rsidP="00E724D1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 xml:space="preserve">Sistemas de Informação </w:t>
            </w:r>
            <w:proofErr w:type="spellStart"/>
            <w:r w:rsidRPr="00B35FC6">
              <w:rPr>
                <w:rFonts w:asciiTheme="majorHAnsi" w:hAnsiTheme="majorHAnsi"/>
                <w:sz w:val="22"/>
              </w:rPr>
              <w:t>Stads</w:t>
            </w:r>
            <w:proofErr w:type="spellEnd"/>
          </w:p>
        </w:tc>
        <w:tc>
          <w:tcPr>
            <w:tcW w:w="1950" w:type="dxa"/>
            <w:gridSpan w:val="2"/>
          </w:tcPr>
          <w:p w14:paraId="174052C0" w14:textId="77777777" w:rsidR="00281BA8" w:rsidRPr="00B35FC6" w:rsidRDefault="00281BA8" w:rsidP="00B35FC6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>Data</w:t>
            </w:r>
            <w:r w:rsidR="00B35FC6" w:rsidRPr="00B35FC6">
              <w:rPr>
                <w:rFonts w:asciiTheme="majorHAnsi" w:hAnsiTheme="majorHAnsi"/>
                <w:sz w:val="22"/>
              </w:rPr>
              <w:t>26</w:t>
            </w:r>
            <w:r w:rsidR="003C6219" w:rsidRPr="00B35FC6">
              <w:rPr>
                <w:rFonts w:asciiTheme="majorHAnsi" w:hAnsiTheme="majorHAnsi"/>
                <w:sz w:val="22"/>
              </w:rPr>
              <w:t>/</w:t>
            </w:r>
            <w:r w:rsidR="00B35FC6" w:rsidRPr="00B35FC6">
              <w:rPr>
                <w:rFonts w:asciiTheme="majorHAnsi" w:hAnsiTheme="majorHAnsi"/>
                <w:sz w:val="22"/>
              </w:rPr>
              <w:t>04</w:t>
            </w:r>
            <w:r w:rsidR="003C6219" w:rsidRPr="00B35FC6">
              <w:rPr>
                <w:rFonts w:asciiTheme="majorHAnsi" w:hAnsiTheme="majorHAnsi"/>
                <w:sz w:val="22"/>
              </w:rPr>
              <w:t>/</w:t>
            </w:r>
            <w:r w:rsidR="00B35FC6" w:rsidRPr="00B35FC6">
              <w:rPr>
                <w:rFonts w:asciiTheme="majorHAnsi" w:hAnsiTheme="majorHAnsi"/>
                <w:sz w:val="22"/>
              </w:rPr>
              <w:t>2013</w:t>
            </w:r>
          </w:p>
        </w:tc>
        <w:tc>
          <w:tcPr>
            <w:tcW w:w="1394" w:type="dxa"/>
          </w:tcPr>
          <w:p w14:paraId="19B33BCF" w14:textId="77777777" w:rsidR="00281BA8" w:rsidRPr="00B35FC6" w:rsidRDefault="00281BA8" w:rsidP="00E45791">
            <w:pPr>
              <w:rPr>
                <w:rFonts w:asciiTheme="majorHAnsi" w:hAnsiTheme="majorHAnsi"/>
                <w:sz w:val="22"/>
              </w:rPr>
            </w:pPr>
          </w:p>
        </w:tc>
      </w:tr>
      <w:tr w:rsidR="00281BA8" w:rsidRPr="00B35FC6" w14:paraId="62C735D4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0141343E" w14:textId="77777777" w:rsidR="00281BA8" w:rsidRPr="00B35FC6" w:rsidRDefault="00281BA8" w:rsidP="00E724D1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3D7DD7A9" w14:textId="77777777" w:rsidR="00281BA8" w:rsidRPr="00B35FC6" w:rsidRDefault="00281BA8" w:rsidP="00E724D1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1FC73D86" w14:textId="77777777" w:rsidR="00281BA8" w:rsidRPr="00B35FC6" w:rsidRDefault="00281BA8" w:rsidP="00E724D1">
            <w:pPr>
              <w:rPr>
                <w:rFonts w:asciiTheme="majorHAnsi" w:hAnsiTheme="majorHAnsi"/>
                <w:sz w:val="22"/>
              </w:rPr>
            </w:pPr>
            <w:r w:rsidRPr="00B35FC6">
              <w:rPr>
                <w:rFonts w:asciiTheme="majorHAnsi" w:hAnsiTheme="majorHAnsi"/>
                <w:sz w:val="22"/>
              </w:rP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398FF56D" w14:textId="77777777" w:rsidR="00281BA8" w:rsidRPr="00B35FC6" w:rsidRDefault="00281BA8" w:rsidP="00E724D1">
            <w:pPr>
              <w:rPr>
                <w:rFonts w:asciiTheme="majorHAnsi" w:hAnsiTheme="majorHAnsi"/>
                <w:sz w:val="22"/>
              </w:rPr>
            </w:pPr>
          </w:p>
        </w:tc>
      </w:tr>
    </w:tbl>
    <w:p w14:paraId="0F69010D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:rsidRPr="00DF73FD" w14:paraId="628BAC82" w14:textId="77777777" w:rsidTr="00E61330">
        <w:tc>
          <w:tcPr>
            <w:tcW w:w="10314" w:type="dxa"/>
            <w:shd w:val="clear" w:color="auto" w:fill="F3F3F3"/>
          </w:tcPr>
          <w:p w14:paraId="4A5A0CF0" w14:textId="77777777" w:rsidR="00B35FC6" w:rsidRPr="00DF73FD" w:rsidRDefault="00B35FC6" w:rsidP="00B35FC6">
            <w:pPr>
              <w:rPr>
                <w:rFonts w:asciiTheme="majorHAnsi" w:hAnsiTheme="majorHAnsi" w:cs="Nokia Pure"/>
                <w:sz w:val="22"/>
                <w:u w:val="single"/>
              </w:rPr>
            </w:pPr>
            <w:r w:rsidRPr="00DF73FD">
              <w:rPr>
                <w:rFonts w:asciiTheme="majorHAnsi" w:hAnsiTheme="majorHAnsi" w:cs="Nokia Pure"/>
                <w:sz w:val="22"/>
              </w:rPr>
              <w:t xml:space="preserve">INSTRUÇÕES ATIVIDADE </w:t>
            </w:r>
          </w:p>
          <w:p w14:paraId="7BAF3C62" w14:textId="77777777" w:rsidR="00B35FC6" w:rsidRPr="00DF73FD" w:rsidRDefault="00B35FC6" w:rsidP="00B35FC6">
            <w:pPr>
              <w:rPr>
                <w:rFonts w:asciiTheme="majorHAnsi" w:hAnsiTheme="majorHAnsi" w:cs="Nokia Pure"/>
                <w:sz w:val="22"/>
              </w:rPr>
            </w:pPr>
            <w:r w:rsidRPr="00DF73FD">
              <w:rPr>
                <w:rFonts w:asciiTheme="majorHAnsi" w:hAnsiTheme="majorHAnsi" w:cs="Nokia Pure"/>
                <w:sz w:val="22"/>
              </w:rPr>
              <w:t>Prova individual com consulta ao material impresso e no computador</w:t>
            </w:r>
          </w:p>
          <w:p w14:paraId="5038DE08" w14:textId="505CD11E" w:rsidR="00B35FC6" w:rsidRPr="00DF73FD" w:rsidRDefault="00B35FC6" w:rsidP="00B35FC6">
            <w:pPr>
              <w:rPr>
                <w:rFonts w:asciiTheme="majorHAnsi" w:hAnsiTheme="majorHAnsi" w:cs="Nokia Pure"/>
                <w:sz w:val="22"/>
              </w:rPr>
            </w:pPr>
            <w:r w:rsidRPr="00DF73FD">
              <w:rPr>
                <w:rFonts w:asciiTheme="majorHAnsi" w:hAnsiTheme="majorHAnsi" w:cs="Nokia Pure"/>
                <w:sz w:val="22"/>
              </w:rPr>
              <w:t>O</w:t>
            </w:r>
            <w:r w:rsidR="00C66C95">
              <w:rPr>
                <w:rFonts w:asciiTheme="majorHAnsi" w:hAnsiTheme="majorHAnsi" w:cs="Nokia Pure"/>
                <w:sz w:val="22"/>
              </w:rPr>
              <w:t xml:space="preserve"> aluno deve postar o Arquivo </w:t>
            </w:r>
            <w:r w:rsidRPr="00DF73FD">
              <w:rPr>
                <w:rFonts w:asciiTheme="majorHAnsi" w:hAnsiTheme="majorHAnsi" w:cs="Nokia Pure"/>
                <w:sz w:val="22"/>
              </w:rPr>
              <w:t xml:space="preserve">no </w:t>
            </w:r>
            <w:proofErr w:type="spellStart"/>
            <w:r w:rsidRPr="00DF73FD">
              <w:rPr>
                <w:rFonts w:asciiTheme="majorHAnsi" w:hAnsiTheme="majorHAnsi" w:cs="Nokia Pure"/>
                <w:sz w:val="22"/>
              </w:rPr>
              <w:t>moodle</w:t>
            </w:r>
            <w:proofErr w:type="spellEnd"/>
            <w:r w:rsidRPr="00DF73FD">
              <w:rPr>
                <w:rFonts w:asciiTheme="majorHAnsi" w:hAnsiTheme="majorHAnsi" w:cs="Nokia Pure"/>
                <w:sz w:val="22"/>
              </w:rPr>
              <w:t>.</w:t>
            </w:r>
          </w:p>
          <w:p w14:paraId="30AAAE2D" w14:textId="77777777" w:rsidR="00B35FC6" w:rsidRPr="00DF73FD" w:rsidRDefault="00B35FC6" w:rsidP="00B35FC6">
            <w:pPr>
              <w:rPr>
                <w:rFonts w:asciiTheme="majorHAnsi" w:hAnsiTheme="majorHAnsi" w:cs="Nokia Pure"/>
                <w:sz w:val="22"/>
              </w:rPr>
            </w:pPr>
            <w:r w:rsidRPr="00DF73FD">
              <w:rPr>
                <w:rFonts w:asciiTheme="majorHAnsi" w:hAnsiTheme="majorHAnsi" w:cs="Nokia Pure"/>
                <w:sz w:val="22"/>
              </w:rPr>
              <w:t>Só serão corrigidos os programas que estiverem copilando.</w:t>
            </w:r>
            <w:bookmarkStart w:id="0" w:name="_GoBack"/>
            <w:bookmarkEnd w:id="0"/>
          </w:p>
          <w:p w14:paraId="1EE8C2F3" w14:textId="77777777" w:rsidR="00101B3F" w:rsidRPr="00DF73FD" w:rsidRDefault="00902B1E" w:rsidP="00B35FC6">
            <w:pPr>
              <w:rPr>
                <w:sz w:val="28"/>
              </w:rPr>
            </w:pPr>
            <w:r>
              <w:rPr>
                <w:rFonts w:asciiTheme="majorHAnsi" w:hAnsiTheme="majorHAnsi" w:cs="Nokia Pure"/>
                <w:sz w:val="22"/>
              </w:rPr>
              <w:t>Trabalho de peso 2</w:t>
            </w:r>
          </w:p>
        </w:tc>
      </w:tr>
    </w:tbl>
    <w:p w14:paraId="2365D4F7" w14:textId="77777777" w:rsidR="008E2642" w:rsidRPr="00DF73FD" w:rsidRDefault="008E2642" w:rsidP="00B35FC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</w:p>
    <w:p w14:paraId="14A7C420" w14:textId="77777777" w:rsidR="00B35FC6" w:rsidRPr="00DF73FD" w:rsidRDefault="00B35FC6" w:rsidP="006C6C9F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 xml:space="preserve">Faça uma função que compare duas </w:t>
      </w: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strings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e se elas tiverem 5 letras</w:t>
      </w:r>
      <w:r w:rsidR="00DC191B" w:rsidRPr="00DF73FD">
        <w:rPr>
          <w:rFonts w:asciiTheme="majorHAnsi" w:hAnsiTheme="majorHAnsi" w:cs="NimbusRomNo9L-Regu"/>
          <w:sz w:val="22"/>
          <w:szCs w:val="22"/>
        </w:rPr>
        <w:t xml:space="preserve"> iguais</w:t>
      </w:r>
      <w:r w:rsidRPr="00DF73FD">
        <w:rPr>
          <w:rFonts w:asciiTheme="majorHAnsi" w:hAnsiTheme="majorHAnsi" w:cs="NimbusRomNo9L-Regu"/>
          <w:sz w:val="22"/>
          <w:szCs w:val="22"/>
        </w:rPr>
        <w:t xml:space="preserve"> na sequencia, considere elas iguais </w:t>
      </w: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ex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>:</w:t>
      </w:r>
    </w:p>
    <w:p w14:paraId="031BC28A" w14:textId="77777777" w:rsidR="00B35FC6" w:rsidRPr="00DF73FD" w:rsidRDefault="00B35FC6" w:rsidP="00B35FC6">
      <w:pPr>
        <w:shd w:val="clear" w:color="auto" w:fill="C6D9F1" w:themeFill="text2" w:themeFillTint="33"/>
        <w:autoSpaceDE w:val="0"/>
        <w:autoSpaceDN w:val="0"/>
        <w:adjustRightInd w:val="0"/>
        <w:ind w:left="1416"/>
        <w:jc w:val="left"/>
        <w:rPr>
          <w:rFonts w:asciiTheme="majorHAnsi" w:hAnsiTheme="majorHAnsi" w:cs="NimbusRomNo9L-Regu"/>
          <w:sz w:val="22"/>
          <w:szCs w:val="22"/>
        </w:rPr>
      </w:pP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String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1 = </w:t>
      </w: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ramon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</w:t>
      </w: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lummertz</w:t>
      </w:r>
      <w:proofErr w:type="spellEnd"/>
    </w:p>
    <w:p w14:paraId="5B02E37A" w14:textId="77777777" w:rsidR="00B35FC6" w:rsidRPr="00DF73FD" w:rsidRDefault="00B35FC6" w:rsidP="00B35FC6">
      <w:pPr>
        <w:shd w:val="clear" w:color="auto" w:fill="C6D9F1" w:themeFill="text2" w:themeFillTint="33"/>
        <w:autoSpaceDE w:val="0"/>
        <w:autoSpaceDN w:val="0"/>
        <w:adjustRightInd w:val="0"/>
        <w:ind w:left="1416"/>
        <w:jc w:val="left"/>
        <w:rPr>
          <w:rFonts w:asciiTheme="majorHAnsi" w:hAnsiTheme="majorHAnsi" w:cs="NimbusRomNo9L-Regu"/>
          <w:sz w:val="22"/>
          <w:szCs w:val="22"/>
        </w:rPr>
      </w:pP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String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2 = </w:t>
      </w: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ramon</w:t>
      </w:r>
      <w:proofErr w:type="spellEnd"/>
    </w:p>
    <w:p w14:paraId="18DD93C5" w14:textId="77777777" w:rsidR="00B35FC6" w:rsidRPr="00DF73FD" w:rsidRDefault="00B35FC6" w:rsidP="00B35FC6">
      <w:pPr>
        <w:shd w:val="clear" w:color="auto" w:fill="C6D9F1" w:themeFill="text2" w:themeFillTint="33"/>
        <w:autoSpaceDE w:val="0"/>
        <w:autoSpaceDN w:val="0"/>
        <w:adjustRightInd w:val="0"/>
        <w:ind w:left="1416"/>
        <w:jc w:val="left"/>
        <w:rPr>
          <w:rFonts w:asciiTheme="majorHAnsi" w:hAnsiTheme="majorHAnsi" w:cs="NimbusRomNo9L-Regu"/>
          <w:sz w:val="22"/>
          <w:szCs w:val="22"/>
        </w:rPr>
      </w:pP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String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3 = </w:t>
      </w: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ramonsl</w:t>
      </w:r>
      <w:proofErr w:type="spellEnd"/>
    </w:p>
    <w:p w14:paraId="077AABE2" w14:textId="77777777" w:rsidR="00B35FC6" w:rsidRPr="00DF73FD" w:rsidRDefault="00FD6930" w:rsidP="00B35FC6">
      <w:pPr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Nessa</w:t>
      </w:r>
      <w:r w:rsidR="00B35FC6" w:rsidRPr="00DF73FD">
        <w:rPr>
          <w:rFonts w:asciiTheme="majorHAnsi" w:hAnsiTheme="majorHAnsi" w:cs="NimbusRomNo9L-Regu"/>
          <w:sz w:val="22"/>
          <w:szCs w:val="22"/>
        </w:rPr>
        <w:t xml:space="preserve"> situação o programa deve considerar as </w:t>
      </w:r>
      <w:proofErr w:type="spellStart"/>
      <w:r w:rsidR="00B35FC6" w:rsidRPr="00DF73FD">
        <w:rPr>
          <w:rFonts w:asciiTheme="majorHAnsi" w:hAnsiTheme="majorHAnsi" w:cs="NimbusRomNo9L-Regu"/>
          <w:sz w:val="22"/>
          <w:szCs w:val="22"/>
        </w:rPr>
        <w:t>strings</w:t>
      </w:r>
      <w:proofErr w:type="spellEnd"/>
      <w:r w:rsidR="00B35FC6" w:rsidRPr="00DF73FD">
        <w:rPr>
          <w:rFonts w:asciiTheme="majorHAnsi" w:hAnsiTheme="majorHAnsi" w:cs="NimbusRomNo9L-Regu"/>
          <w:sz w:val="22"/>
          <w:szCs w:val="22"/>
        </w:rPr>
        <w:t xml:space="preserve"> como iguais, já nessa</w:t>
      </w:r>
    </w:p>
    <w:p w14:paraId="0820C33D" w14:textId="77777777" w:rsidR="00B35FC6" w:rsidRPr="00DF73FD" w:rsidRDefault="00B35FC6" w:rsidP="00B35FC6">
      <w:pPr>
        <w:shd w:val="clear" w:color="auto" w:fill="C6D9F1" w:themeFill="text2" w:themeFillTint="33"/>
        <w:autoSpaceDE w:val="0"/>
        <w:autoSpaceDN w:val="0"/>
        <w:adjustRightInd w:val="0"/>
        <w:ind w:left="1416"/>
        <w:jc w:val="left"/>
        <w:rPr>
          <w:rFonts w:asciiTheme="majorHAnsi" w:hAnsiTheme="majorHAnsi" w:cs="NimbusRomNo9L-Regu"/>
          <w:sz w:val="22"/>
          <w:szCs w:val="22"/>
        </w:rPr>
      </w:pP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String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1 = </w:t>
      </w: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ramon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</w:t>
      </w: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lummertz</w:t>
      </w:r>
      <w:proofErr w:type="spellEnd"/>
    </w:p>
    <w:p w14:paraId="6BEEAF3C" w14:textId="77777777" w:rsidR="00B35FC6" w:rsidRPr="00DF73FD" w:rsidRDefault="00B35FC6" w:rsidP="00B35FC6">
      <w:pPr>
        <w:shd w:val="clear" w:color="auto" w:fill="C6D9F1" w:themeFill="text2" w:themeFillTint="33"/>
        <w:autoSpaceDE w:val="0"/>
        <w:autoSpaceDN w:val="0"/>
        <w:adjustRightInd w:val="0"/>
        <w:ind w:left="1416"/>
        <w:jc w:val="left"/>
        <w:rPr>
          <w:rFonts w:asciiTheme="majorHAnsi" w:hAnsiTheme="majorHAnsi" w:cs="NimbusRomNo9L-Regu"/>
          <w:sz w:val="22"/>
          <w:szCs w:val="22"/>
        </w:rPr>
      </w:pP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String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2 = ramo</w:t>
      </w:r>
    </w:p>
    <w:p w14:paraId="3EC573DA" w14:textId="77777777" w:rsidR="00B35FC6" w:rsidRPr="00DF73FD" w:rsidRDefault="00B35FC6" w:rsidP="00B35FC6">
      <w:pPr>
        <w:shd w:val="clear" w:color="auto" w:fill="C6D9F1" w:themeFill="text2" w:themeFillTint="33"/>
        <w:autoSpaceDE w:val="0"/>
        <w:autoSpaceDN w:val="0"/>
        <w:adjustRightInd w:val="0"/>
        <w:ind w:left="1416"/>
        <w:jc w:val="left"/>
        <w:rPr>
          <w:rFonts w:asciiTheme="majorHAnsi" w:hAnsiTheme="majorHAnsi" w:cs="NimbusRomNo9L-Regu"/>
          <w:sz w:val="22"/>
          <w:szCs w:val="22"/>
        </w:rPr>
      </w:pP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String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3 = </w:t>
      </w: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remon</w:t>
      </w:r>
      <w:proofErr w:type="spellEnd"/>
    </w:p>
    <w:p w14:paraId="37FA5121" w14:textId="5B5C1099" w:rsidR="00B35FC6" w:rsidRPr="00DF73FD" w:rsidRDefault="00B35FC6" w:rsidP="00B35FC6">
      <w:pPr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 xml:space="preserve">O programa deve considerar como sendo </w:t>
      </w:r>
      <w:proofErr w:type="spellStart"/>
      <w:r w:rsidR="00E04BDF">
        <w:rPr>
          <w:rFonts w:asciiTheme="majorHAnsi" w:hAnsiTheme="majorHAnsi" w:cs="NimbusRomNo9L-Regu"/>
          <w:sz w:val="22"/>
          <w:szCs w:val="22"/>
        </w:rPr>
        <w:t>S</w:t>
      </w:r>
      <w:r w:rsidRPr="00DF73FD">
        <w:rPr>
          <w:rFonts w:asciiTheme="majorHAnsi" w:hAnsiTheme="majorHAnsi" w:cs="NimbusRomNo9L-Regu"/>
          <w:sz w:val="22"/>
          <w:szCs w:val="22"/>
        </w:rPr>
        <w:t>trings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diferentes.</w:t>
      </w:r>
    </w:p>
    <w:p w14:paraId="19073E26" w14:textId="77777777" w:rsidR="00FD6930" w:rsidRPr="00DF73FD" w:rsidRDefault="00FD6930" w:rsidP="00FD6930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</w:p>
    <w:p w14:paraId="45E80581" w14:textId="75F5ABB9" w:rsidR="00DC191B" w:rsidRPr="00DF73FD" w:rsidRDefault="00DC191B" w:rsidP="006C6C9F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 xml:space="preserve">Faça um programa com o uso de </w:t>
      </w:r>
      <w:proofErr w:type="spellStart"/>
      <w:r w:rsidR="00C66C95">
        <w:rPr>
          <w:rFonts w:asciiTheme="majorHAnsi" w:hAnsiTheme="majorHAnsi" w:cs="NimbusRomNo9L-Regu"/>
          <w:sz w:val="22"/>
          <w:szCs w:val="22"/>
        </w:rPr>
        <w:t>arraylist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>, para um canil que deve cadastra</w:t>
      </w:r>
      <w:r w:rsidR="009042A1">
        <w:rPr>
          <w:rFonts w:asciiTheme="majorHAnsi" w:hAnsiTheme="majorHAnsi" w:cs="NimbusRomNo9L-Regu"/>
          <w:sz w:val="22"/>
          <w:szCs w:val="22"/>
        </w:rPr>
        <w:t>r</w:t>
      </w:r>
      <w:r w:rsidRPr="00DF73FD">
        <w:rPr>
          <w:rFonts w:asciiTheme="majorHAnsi" w:hAnsiTheme="majorHAnsi" w:cs="NimbusRomNo9L-Regu"/>
          <w:sz w:val="22"/>
          <w:szCs w:val="22"/>
        </w:rPr>
        <w:t xml:space="preserve"> os seguintes dados dos cães:</w:t>
      </w:r>
    </w:p>
    <w:p w14:paraId="71280D90" w14:textId="77777777" w:rsidR="00DC191B" w:rsidRPr="00DF73FD" w:rsidRDefault="00DC191B" w:rsidP="00AB401B">
      <w:pPr>
        <w:shd w:val="clear" w:color="auto" w:fill="C6D9F1" w:themeFill="text2" w:themeFillTint="33"/>
        <w:autoSpaceDE w:val="0"/>
        <w:autoSpaceDN w:val="0"/>
        <w:adjustRightInd w:val="0"/>
        <w:ind w:left="1080" w:firstLine="336"/>
        <w:jc w:val="left"/>
        <w:rPr>
          <w:rFonts w:asciiTheme="majorHAnsi" w:hAnsiTheme="majorHAnsi" w:cs="NimbusRomNo9L-Regu"/>
          <w:sz w:val="22"/>
          <w:szCs w:val="22"/>
        </w:rPr>
      </w:pP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String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nome[40]</w:t>
      </w:r>
    </w:p>
    <w:p w14:paraId="289D3624" w14:textId="77777777" w:rsidR="00DC191B" w:rsidRPr="00DF73FD" w:rsidRDefault="00DC191B" w:rsidP="00AB401B">
      <w:pPr>
        <w:shd w:val="clear" w:color="auto" w:fill="C6D9F1" w:themeFill="text2" w:themeFillTint="33"/>
        <w:autoSpaceDE w:val="0"/>
        <w:autoSpaceDN w:val="0"/>
        <w:adjustRightInd w:val="0"/>
        <w:ind w:left="1080" w:firstLine="336"/>
        <w:jc w:val="left"/>
        <w:rPr>
          <w:rFonts w:asciiTheme="majorHAnsi" w:hAnsiTheme="majorHAnsi" w:cs="NimbusRomNo9L-Regu"/>
          <w:sz w:val="22"/>
          <w:szCs w:val="22"/>
        </w:rPr>
      </w:pP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String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 xml:space="preserve"> </w:t>
      </w:r>
      <w:r w:rsidR="00AB401B" w:rsidRPr="00DF73FD">
        <w:rPr>
          <w:rFonts w:asciiTheme="majorHAnsi" w:hAnsiTheme="majorHAnsi" w:cs="NimbusRomNo9L-Regu"/>
          <w:sz w:val="22"/>
          <w:szCs w:val="22"/>
        </w:rPr>
        <w:t>r</w:t>
      </w:r>
      <w:r w:rsidRPr="00DF73FD">
        <w:rPr>
          <w:rFonts w:asciiTheme="majorHAnsi" w:hAnsiTheme="majorHAnsi" w:cs="NimbusRomNo9L-Regu"/>
          <w:sz w:val="22"/>
          <w:szCs w:val="22"/>
        </w:rPr>
        <w:t>aça[40]</w:t>
      </w:r>
    </w:p>
    <w:p w14:paraId="3232BB0D" w14:textId="77777777" w:rsidR="00AB401B" w:rsidRPr="00DF73FD" w:rsidRDefault="00AB401B" w:rsidP="00AB401B">
      <w:pPr>
        <w:shd w:val="clear" w:color="auto" w:fill="C6D9F1" w:themeFill="text2" w:themeFillTint="33"/>
        <w:autoSpaceDE w:val="0"/>
        <w:autoSpaceDN w:val="0"/>
        <w:adjustRightInd w:val="0"/>
        <w:ind w:left="1080" w:firstLine="336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 xml:space="preserve">Idade </w:t>
      </w:r>
      <w:proofErr w:type="spellStart"/>
      <w:r w:rsidRPr="00DF73FD">
        <w:rPr>
          <w:rFonts w:asciiTheme="majorHAnsi" w:hAnsiTheme="majorHAnsi" w:cs="NimbusRomNo9L-Regu"/>
          <w:sz w:val="22"/>
          <w:szCs w:val="22"/>
        </w:rPr>
        <w:t>int</w:t>
      </w:r>
      <w:proofErr w:type="spellEnd"/>
      <w:r w:rsidRPr="00DF73FD">
        <w:rPr>
          <w:rFonts w:asciiTheme="majorHAnsi" w:hAnsiTheme="majorHAnsi" w:cs="NimbusRomNo9L-Regu"/>
          <w:sz w:val="22"/>
          <w:szCs w:val="22"/>
        </w:rPr>
        <w:t>;</w:t>
      </w:r>
    </w:p>
    <w:p w14:paraId="5F3EAF7F" w14:textId="77777777" w:rsidR="00DC191B" w:rsidRPr="00DF73FD" w:rsidRDefault="00DC191B" w:rsidP="00AB401B">
      <w:pPr>
        <w:shd w:val="clear" w:color="auto" w:fill="C6D9F1" w:themeFill="text2" w:themeFillTint="33"/>
        <w:autoSpaceDE w:val="0"/>
        <w:autoSpaceDN w:val="0"/>
        <w:adjustRightInd w:val="0"/>
        <w:ind w:left="1080" w:firstLine="336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Sexo char (m/f)</w:t>
      </w:r>
    </w:p>
    <w:p w14:paraId="02DF89CF" w14:textId="77777777" w:rsidR="00AB401B" w:rsidRPr="00DF73FD" w:rsidRDefault="00AB401B" w:rsidP="00AB401B">
      <w:pPr>
        <w:shd w:val="clear" w:color="auto" w:fill="C6D9F1" w:themeFill="text2" w:themeFillTint="33"/>
        <w:autoSpaceDE w:val="0"/>
        <w:autoSpaceDN w:val="0"/>
        <w:adjustRightInd w:val="0"/>
        <w:ind w:left="1080" w:firstLine="336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Pedigree char (s/n)</w:t>
      </w:r>
    </w:p>
    <w:p w14:paraId="54B6888A" w14:textId="77777777" w:rsidR="00AB401B" w:rsidRPr="00DF73FD" w:rsidRDefault="00AB401B" w:rsidP="00AB401B">
      <w:pPr>
        <w:shd w:val="clear" w:color="auto" w:fill="C6D9F1" w:themeFill="text2" w:themeFillTint="33"/>
        <w:autoSpaceDE w:val="0"/>
        <w:autoSpaceDN w:val="0"/>
        <w:adjustRightInd w:val="0"/>
        <w:ind w:left="1080" w:firstLine="336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Premiações char(s/n)</w:t>
      </w:r>
    </w:p>
    <w:p w14:paraId="79A0F4C4" w14:textId="77777777" w:rsidR="00DC191B" w:rsidRPr="00DF73FD" w:rsidRDefault="00DC191B" w:rsidP="00DC191B">
      <w:pPr>
        <w:autoSpaceDE w:val="0"/>
        <w:autoSpaceDN w:val="0"/>
        <w:adjustRightInd w:val="0"/>
        <w:ind w:left="1080" w:firstLine="336"/>
        <w:jc w:val="left"/>
        <w:rPr>
          <w:rFonts w:asciiTheme="majorHAnsi" w:hAnsiTheme="majorHAnsi" w:cs="NimbusRomNo9L-Regu"/>
          <w:sz w:val="22"/>
          <w:szCs w:val="22"/>
        </w:rPr>
      </w:pPr>
    </w:p>
    <w:p w14:paraId="2EDB03DB" w14:textId="77777777" w:rsidR="00AB401B" w:rsidRPr="00DF73FD" w:rsidRDefault="00DC191B" w:rsidP="00DC191B">
      <w:pPr>
        <w:autoSpaceDE w:val="0"/>
        <w:autoSpaceDN w:val="0"/>
        <w:adjustRightInd w:val="0"/>
        <w:ind w:left="1080" w:firstLine="336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 xml:space="preserve"> </w:t>
      </w:r>
      <w:r w:rsidR="00AB401B" w:rsidRPr="00DF73FD">
        <w:rPr>
          <w:rFonts w:asciiTheme="majorHAnsi" w:hAnsiTheme="majorHAnsi" w:cs="NimbusRomNo9L-Regu"/>
          <w:sz w:val="22"/>
          <w:szCs w:val="22"/>
        </w:rPr>
        <w:t>O Programa deve possui</w:t>
      </w:r>
      <w:r w:rsidR="009042A1">
        <w:rPr>
          <w:rFonts w:asciiTheme="majorHAnsi" w:hAnsiTheme="majorHAnsi" w:cs="NimbusRomNo9L-Regu"/>
          <w:sz w:val="22"/>
          <w:szCs w:val="22"/>
        </w:rPr>
        <w:t>r</w:t>
      </w:r>
      <w:r w:rsidR="00AB401B" w:rsidRPr="00DF73FD">
        <w:rPr>
          <w:rFonts w:asciiTheme="majorHAnsi" w:hAnsiTheme="majorHAnsi" w:cs="NimbusRomNo9L-Regu"/>
          <w:sz w:val="22"/>
          <w:szCs w:val="22"/>
        </w:rPr>
        <w:t xml:space="preserve"> as seguintes funções:</w:t>
      </w:r>
    </w:p>
    <w:p w14:paraId="232FBDC1" w14:textId="77777777" w:rsidR="00AB401B" w:rsidRPr="00DF73FD" w:rsidRDefault="00AB401B" w:rsidP="006C6C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Cadastra</w:t>
      </w:r>
      <w:r w:rsidR="009042A1">
        <w:rPr>
          <w:rFonts w:asciiTheme="majorHAnsi" w:hAnsiTheme="majorHAnsi" w:cs="NimbusRomNo9L-Regu"/>
          <w:sz w:val="22"/>
          <w:szCs w:val="22"/>
        </w:rPr>
        <w:t>r</w:t>
      </w:r>
      <w:r w:rsidRPr="00DF73FD">
        <w:rPr>
          <w:rFonts w:asciiTheme="majorHAnsi" w:hAnsiTheme="majorHAnsi" w:cs="NimbusRomNo9L-Regu"/>
          <w:sz w:val="22"/>
          <w:szCs w:val="22"/>
        </w:rPr>
        <w:t xml:space="preserve"> cães</w:t>
      </w:r>
    </w:p>
    <w:p w14:paraId="798F5CBE" w14:textId="77777777" w:rsidR="00DF73FD" w:rsidRPr="00DF73FD" w:rsidRDefault="00DF73FD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Importante o programa não deve deixar cadastrar dois cães com o mesmo nome</w:t>
      </w:r>
    </w:p>
    <w:p w14:paraId="0BE5D7BE" w14:textId="77777777" w:rsidR="00DF73FD" w:rsidRPr="00DF73FD" w:rsidRDefault="00DF73FD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 xml:space="preserve">Ao cadastrar sexo, </w:t>
      </w:r>
      <w:r w:rsidR="001F29FC" w:rsidRPr="00DF73FD">
        <w:rPr>
          <w:rFonts w:asciiTheme="majorHAnsi" w:hAnsiTheme="majorHAnsi" w:cs="NimbusRomNo9L-Regu"/>
          <w:sz w:val="22"/>
          <w:szCs w:val="22"/>
        </w:rPr>
        <w:t>pedigree e premiações só podem aceitar</w:t>
      </w:r>
      <w:r w:rsidRPr="00DF73FD">
        <w:rPr>
          <w:rFonts w:asciiTheme="majorHAnsi" w:hAnsiTheme="majorHAnsi" w:cs="NimbusRomNo9L-Regu"/>
          <w:sz w:val="22"/>
          <w:szCs w:val="22"/>
        </w:rPr>
        <w:t xml:space="preserve"> as letras informações.</w:t>
      </w:r>
    </w:p>
    <w:p w14:paraId="0B924B19" w14:textId="77777777" w:rsidR="00AB401B" w:rsidRPr="00DF73FD" w:rsidRDefault="00BC085F" w:rsidP="006C6C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Remover cão por:</w:t>
      </w:r>
    </w:p>
    <w:p w14:paraId="0657C4F8" w14:textId="77777777" w:rsidR="00BC085F" w:rsidRPr="00DF73FD" w:rsidRDefault="00BC085F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N</w:t>
      </w:r>
      <w:r w:rsidR="00AB401B" w:rsidRPr="00DF73FD">
        <w:rPr>
          <w:rFonts w:asciiTheme="majorHAnsi" w:hAnsiTheme="majorHAnsi" w:cs="NimbusRomNo9L-Regu"/>
          <w:sz w:val="22"/>
          <w:szCs w:val="22"/>
        </w:rPr>
        <w:t xml:space="preserve">ome </w:t>
      </w:r>
      <w:r w:rsidR="001F29FC" w:rsidRPr="00DF73FD">
        <w:rPr>
          <w:rFonts w:asciiTheme="majorHAnsi" w:hAnsiTheme="majorHAnsi" w:cs="NimbusRomNo9L-Regu"/>
          <w:sz w:val="22"/>
          <w:szCs w:val="22"/>
        </w:rPr>
        <w:t>semelhante (</w:t>
      </w:r>
      <w:r w:rsidR="00AB401B" w:rsidRPr="00DF73FD">
        <w:rPr>
          <w:rFonts w:asciiTheme="majorHAnsi" w:hAnsiTheme="majorHAnsi" w:cs="NimbusRomNo9L-Regu"/>
          <w:sz w:val="22"/>
          <w:szCs w:val="22"/>
        </w:rPr>
        <w:t>função criada no exercício 1);</w:t>
      </w:r>
    </w:p>
    <w:p w14:paraId="702C0B1F" w14:textId="77777777" w:rsidR="00FD6930" w:rsidRPr="00DF73FD" w:rsidRDefault="00BC085F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Nome igual</w:t>
      </w:r>
    </w:p>
    <w:p w14:paraId="64B3AAD5" w14:textId="77777777" w:rsidR="00BC085F" w:rsidRPr="00DF73FD" w:rsidRDefault="00BC085F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Por Pedigree</w:t>
      </w:r>
    </w:p>
    <w:p w14:paraId="5BAD8FE9" w14:textId="77777777" w:rsidR="00AB401B" w:rsidRPr="00DF73FD" w:rsidRDefault="00AB401B" w:rsidP="006C6C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Listar cães por</w:t>
      </w:r>
      <w:r w:rsidR="00BC085F" w:rsidRPr="00DF73FD">
        <w:rPr>
          <w:rFonts w:asciiTheme="majorHAnsi" w:hAnsiTheme="majorHAnsi" w:cs="NimbusRomNo9L-Regu"/>
          <w:sz w:val="22"/>
          <w:szCs w:val="22"/>
        </w:rPr>
        <w:t>:</w:t>
      </w:r>
    </w:p>
    <w:p w14:paraId="2C76B204" w14:textId="77777777" w:rsidR="00AB401B" w:rsidRPr="00DF73FD" w:rsidRDefault="00AB401B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Raça</w:t>
      </w:r>
    </w:p>
    <w:p w14:paraId="60980B28" w14:textId="77777777" w:rsidR="00AB401B" w:rsidRPr="00DF73FD" w:rsidRDefault="00AB401B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Nomes semelhantes</w:t>
      </w:r>
    </w:p>
    <w:p w14:paraId="43F0F737" w14:textId="77777777" w:rsidR="00AB401B" w:rsidRPr="00DF73FD" w:rsidRDefault="00AB401B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Listar cães por pedigree</w:t>
      </w:r>
    </w:p>
    <w:p w14:paraId="0E48D239" w14:textId="77777777" w:rsidR="00BC085F" w:rsidRPr="00DF73FD" w:rsidRDefault="00BC085F" w:rsidP="006C6C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Exibir abaixo do menu do programa as seguintes informações</w:t>
      </w:r>
    </w:p>
    <w:p w14:paraId="1AB59500" w14:textId="77777777" w:rsidR="00BC085F" w:rsidRPr="00DF73FD" w:rsidRDefault="00BC085F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Numero de cães cadastrados</w:t>
      </w:r>
    </w:p>
    <w:p w14:paraId="4321CEA2" w14:textId="77777777" w:rsidR="00BC085F" w:rsidRPr="00DF73FD" w:rsidRDefault="00BC085F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Numero de f</w:t>
      </w:r>
      <w:r w:rsidR="001F29FC">
        <w:rPr>
          <w:rFonts w:asciiTheme="majorHAnsi" w:hAnsiTheme="majorHAnsi" w:cs="NimbusRomNo9L-Regu"/>
          <w:sz w:val="22"/>
          <w:szCs w:val="22"/>
        </w:rPr>
        <w:t>ê</w:t>
      </w:r>
      <w:r w:rsidRPr="00DF73FD">
        <w:rPr>
          <w:rFonts w:asciiTheme="majorHAnsi" w:hAnsiTheme="majorHAnsi" w:cs="NimbusRomNo9L-Regu"/>
          <w:sz w:val="22"/>
          <w:szCs w:val="22"/>
        </w:rPr>
        <w:t>m</w:t>
      </w:r>
      <w:r w:rsidR="001F29FC">
        <w:rPr>
          <w:rFonts w:asciiTheme="majorHAnsi" w:hAnsiTheme="majorHAnsi" w:cs="NimbusRomNo9L-Regu"/>
          <w:sz w:val="22"/>
          <w:szCs w:val="22"/>
        </w:rPr>
        <w:t>e</w:t>
      </w:r>
      <w:r w:rsidRPr="00DF73FD">
        <w:rPr>
          <w:rFonts w:asciiTheme="majorHAnsi" w:hAnsiTheme="majorHAnsi" w:cs="NimbusRomNo9L-Regu"/>
          <w:sz w:val="22"/>
          <w:szCs w:val="22"/>
        </w:rPr>
        <w:t>as cadastradas</w:t>
      </w:r>
    </w:p>
    <w:p w14:paraId="0300E815" w14:textId="77777777" w:rsidR="00BC085F" w:rsidRPr="00DF73FD" w:rsidRDefault="00DF73FD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E08FD2" wp14:editId="29FA0FA2">
                <wp:simplePos x="0" y="0"/>
                <wp:positionH relativeFrom="column">
                  <wp:posOffset>4225290</wp:posOffset>
                </wp:positionH>
                <wp:positionV relativeFrom="paragraph">
                  <wp:posOffset>3810</wp:posOffset>
                </wp:positionV>
                <wp:extent cx="2586355" cy="976630"/>
                <wp:effectExtent l="57150" t="38100" r="80645" b="901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976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A1E5E" w14:textId="77777777" w:rsidR="00DF73FD" w:rsidRDefault="00DF73FD">
                            <w:r w:rsidRPr="00DF73FD">
                              <w:rPr>
                                <w:b/>
                              </w:rPr>
                              <w:t>Bônus I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r w:rsidRPr="00DF73FD">
                              <w:t>Ao cadastrar um animal, o programa verifica se já não existe um nome semelhante.</w:t>
                            </w:r>
                          </w:p>
                          <w:p w14:paraId="11EBCA14" w14:textId="77777777" w:rsidR="00DF73FD" w:rsidRPr="00DF73FD" w:rsidRDefault="00DF73FD">
                            <w:r w:rsidRPr="00DF73FD">
                              <w:rPr>
                                <w:b/>
                              </w:rPr>
                              <w:t>Bônus II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t xml:space="preserve"> Não aceitar nome em “branco”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E08FD2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2" o:spid="_x0000_s1026" type="#_x0000_t202" style="position:absolute;left:0;text-align:left;margin-left:332.7pt;margin-top:.3pt;width:203.65pt;height:76.9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 style="mso-fit-shape-to-text:t">
                  <w:txbxContent>
                    <w:p w14:paraId="327A1E5E" w14:textId="77777777" w:rsidR="00DF73FD" w:rsidRDefault="00DF73FD">
                      <w:r w:rsidRPr="00DF73FD">
                        <w:rPr>
                          <w:b/>
                        </w:rPr>
                        <w:t>Bônus I</w:t>
                      </w:r>
                      <w:r>
                        <w:rPr>
                          <w:b/>
                        </w:rPr>
                        <w:t xml:space="preserve"> – </w:t>
                      </w:r>
                      <w:r w:rsidRPr="00DF73FD">
                        <w:t>Ao cadastrar um animal, o programa verifica se já não existe um nome semelhante.</w:t>
                      </w:r>
                    </w:p>
                    <w:p w14:paraId="11EBCA14" w14:textId="77777777" w:rsidR="00DF73FD" w:rsidRPr="00DF73FD" w:rsidRDefault="00DF73FD">
                      <w:r w:rsidRPr="00DF73FD">
                        <w:rPr>
                          <w:b/>
                        </w:rPr>
                        <w:t>Bônus II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t xml:space="preserve"> Não aceitar nome em “branco”</w:t>
                      </w:r>
                    </w:p>
                  </w:txbxContent>
                </v:textbox>
              </v:shape>
            </w:pict>
          </mc:Fallback>
        </mc:AlternateContent>
      </w:r>
      <w:r w:rsidR="00BC085F" w:rsidRPr="00DF73FD">
        <w:rPr>
          <w:rFonts w:asciiTheme="majorHAnsi" w:hAnsiTheme="majorHAnsi" w:cs="NimbusRomNo9L-Regu"/>
          <w:sz w:val="22"/>
          <w:szCs w:val="22"/>
        </w:rPr>
        <w:t>Numero de Machos cadastrados</w:t>
      </w:r>
    </w:p>
    <w:p w14:paraId="54D42F31" w14:textId="77777777" w:rsidR="00BC085F" w:rsidRPr="00DF73FD" w:rsidRDefault="00BC085F" w:rsidP="006C6C9F">
      <w:pPr>
        <w:pStyle w:val="PargrafodaLista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szCs w:val="22"/>
        </w:rPr>
      </w:pPr>
      <w:r w:rsidRPr="00DF73FD">
        <w:rPr>
          <w:rFonts w:asciiTheme="majorHAnsi" w:hAnsiTheme="majorHAnsi" w:cs="NimbusRomNo9L-Regu"/>
          <w:sz w:val="22"/>
          <w:szCs w:val="22"/>
        </w:rPr>
        <w:t>Total de premiações</w:t>
      </w:r>
    </w:p>
    <w:p w14:paraId="6B23422B" w14:textId="77777777" w:rsidR="00DF73FD" w:rsidRPr="00BC085F" w:rsidRDefault="00DF73FD" w:rsidP="00DF73FD">
      <w:pPr>
        <w:pStyle w:val="PargrafodaLista"/>
        <w:autoSpaceDE w:val="0"/>
        <w:autoSpaceDN w:val="0"/>
        <w:adjustRightInd w:val="0"/>
        <w:ind w:left="2496"/>
        <w:jc w:val="left"/>
        <w:rPr>
          <w:rFonts w:asciiTheme="majorHAnsi" w:hAnsiTheme="majorHAnsi" w:cs="NimbusRomNo9L-Regu"/>
          <w:sz w:val="20"/>
          <w:szCs w:val="22"/>
        </w:rPr>
      </w:pPr>
    </w:p>
    <w:sectPr w:rsidR="00DF73FD" w:rsidRPr="00BC085F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3C433" w14:textId="77777777" w:rsidR="00274BD6" w:rsidRDefault="00274BD6" w:rsidP="00E724D1">
      <w:r>
        <w:separator/>
      </w:r>
    </w:p>
  </w:endnote>
  <w:endnote w:type="continuationSeparator" w:id="0">
    <w:p w14:paraId="54CE03AF" w14:textId="77777777" w:rsidR="00274BD6" w:rsidRDefault="00274BD6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Nokia Pure">
    <w:charset w:val="00"/>
    <w:family w:val="swiss"/>
    <w:pitch w:val="variable"/>
    <w:sig w:usb0="A100AAAF" w:usb1="D00078FB" w:usb2="00000008" w:usb3="00000000" w:csb0="0001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1F593" w14:textId="77777777" w:rsidR="00274BD6" w:rsidRDefault="00274BD6" w:rsidP="00E724D1">
      <w:r>
        <w:separator/>
      </w:r>
    </w:p>
  </w:footnote>
  <w:footnote w:type="continuationSeparator" w:id="0">
    <w:p w14:paraId="76B39686" w14:textId="77777777" w:rsidR="00274BD6" w:rsidRDefault="00274BD6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F027C"/>
    <w:multiLevelType w:val="hybridMultilevel"/>
    <w:tmpl w:val="E4D6A684"/>
    <w:lvl w:ilvl="0" w:tplc="C49627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913BA4"/>
    <w:multiLevelType w:val="hybridMultilevel"/>
    <w:tmpl w:val="61AEEFD6"/>
    <w:lvl w:ilvl="0" w:tplc="E6329CFE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15"/>
    <w:rsid w:val="00007990"/>
    <w:rsid w:val="0003022B"/>
    <w:rsid w:val="00037DA1"/>
    <w:rsid w:val="000457F9"/>
    <w:rsid w:val="00046C74"/>
    <w:rsid w:val="00084654"/>
    <w:rsid w:val="00093FAD"/>
    <w:rsid w:val="000A0A6C"/>
    <w:rsid w:val="000C2080"/>
    <w:rsid w:val="000C48C2"/>
    <w:rsid w:val="000D0A9E"/>
    <w:rsid w:val="000E2823"/>
    <w:rsid w:val="000F5CDA"/>
    <w:rsid w:val="00101B3F"/>
    <w:rsid w:val="001169E4"/>
    <w:rsid w:val="00122530"/>
    <w:rsid w:val="001352FF"/>
    <w:rsid w:val="0016504B"/>
    <w:rsid w:val="001669D6"/>
    <w:rsid w:val="00186205"/>
    <w:rsid w:val="0019330D"/>
    <w:rsid w:val="001C022A"/>
    <w:rsid w:val="001C20C6"/>
    <w:rsid w:val="001D2796"/>
    <w:rsid w:val="001D67E0"/>
    <w:rsid w:val="001E486A"/>
    <w:rsid w:val="001E6F94"/>
    <w:rsid w:val="001F29FC"/>
    <w:rsid w:val="002024D1"/>
    <w:rsid w:val="002105C7"/>
    <w:rsid w:val="00216F6C"/>
    <w:rsid w:val="00233F60"/>
    <w:rsid w:val="00235CFD"/>
    <w:rsid w:val="00253CDF"/>
    <w:rsid w:val="00274BD6"/>
    <w:rsid w:val="00277A0E"/>
    <w:rsid w:val="002819B2"/>
    <w:rsid w:val="00281BA8"/>
    <w:rsid w:val="002915C6"/>
    <w:rsid w:val="00293AD6"/>
    <w:rsid w:val="00294F68"/>
    <w:rsid w:val="002B3932"/>
    <w:rsid w:val="002D00C3"/>
    <w:rsid w:val="002F5D30"/>
    <w:rsid w:val="00316A20"/>
    <w:rsid w:val="00337CBF"/>
    <w:rsid w:val="00354C10"/>
    <w:rsid w:val="003742C2"/>
    <w:rsid w:val="0038079A"/>
    <w:rsid w:val="003908FD"/>
    <w:rsid w:val="00395EC4"/>
    <w:rsid w:val="003C6219"/>
    <w:rsid w:val="003F1023"/>
    <w:rsid w:val="003F41FE"/>
    <w:rsid w:val="00411263"/>
    <w:rsid w:val="00412A15"/>
    <w:rsid w:val="00412DCA"/>
    <w:rsid w:val="004303B6"/>
    <w:rsid w:val="00432F11"/>
    <w:rsid w:val="00442860"/>
    <w:rsid w:val="004502AE"/>
    <w:rsid w:val="0046232B"/>
    <w:rsid w:val="00467BF9"/>
    <w:rsid w:val="00476960"/>
    <w:rsid w:val="00496D6B"/>
    <w:rsid w:val="004C3A6D"/>
    <w:rsid w:val="004E247E"/>
    <w:rsid w:val="004F4B2F"/>
    <w:rsid w:val="005030C2"/>
    <w:rsid w:val="005120E6"/>
    <w:rsid w:val="005259C5"/>
    <w:rsid w:val="00533DB5"/>
    <w:rsid w:val="00560CE5"/>
    <w:rsid w:val="00560E05"/>
    <w:rsid w:val="00561570"/>
    <w:rsid w:val="0056631B"/>
    <w:rsid w:val="00577C2D"/>
    <w:rsid w:val="005870CC"/>
    <w:rsid w:val="00593301"/>
    <w:rsid w:val="00593DD9"/>
    <w:rsid w:val="005E1A75"/>
    <w:rsid w:val="005E5DF5"/>
    <w:rsid w:val="00604C64"/>
    <w:rsid w:val="0061088E"/>
    <w:rsid w:val="00620A5B"/>
    <w:rsid w:val="006229BA"/>
    <w:rsid w:val="0063375B"/>
    <w:rsid w:val="00652798"/>
    <w:rsid w:val="00654511"/>
    <w:rsid w:val="00661A1A"/>
    <w:rsid w:val="00661D80"/>
    <w:rsid w:val="00666E8A"/>
    <w:rsid w:val="00671864"/>
    <w:rsid w:val="0068465A"/>
    <w:rsid w:val="0068553C"/>
    <w:rsid w:val="00697CE4"/>
    <w:rsid w:val="006B77E0"/>
    <w:rsid w:val="006C6C9F"/>
    <w:rsid w:val="007043B3"/>
    <w:rsid w:val="007107C0"/>
    <w:rsid w:val="0073582D"/>
    <w:rsid w:val="0074148A"/>
    <w:rsid w:val="00750E90"/>
    <w:rsid w:val="00765BF9"/>
    <w:rsid w:val="00774838"/>
    <w:rsid w:val="0078411E"/>
    <w:rsid w:val="007B5A8B"/>
    <w:rsid w:val="007C057D"/>
    <w:rsid w:val="007F34E1"/>
    <w:rsid w:val="00804374"/>
    <w:rsid w:val="00810A17"/>
    <w:rsid w:val="008151C2"/>
    <w:rsid w:val="00826712"/>
    <w:rsid w:val="0083163D"/>
    <w:rsid w:val="008642A5"/>
    <w:rsid w:val="008867F8"/>
    <w:rsid w:val="008A3CEE"/>
    <w:rsid w:val="008B7363"/>
    <w:rsid w:val="008D330E"/>
    <w:rsid w:val="008E2642"/>
    <w:rsid w:val="00902B1E"/>
    <w:rsid w:val="009042A1"/>
    <w:rsid w:val="009137CA"/>
    <w:rsid w:val="00917F55"/>
    <w:rsid w:val="009309DD"/>
    <w:rsid w:val="0094180A"/>
    <w:rsid w:val="00951AEC"/>
    <w:rsid w:val="0095309A"/>
    <w:rsid w:val="00954F74"/>
    <w:rsid w:val="009879D2"/>
    <w:rsid w:val="0099298F"/>
    <w:rsid w:val="009977FE"/>
    <w:rsid w:val="009D02CC"/>
    <w:rsid w:val="009D3061"/>
    <w:rsid w:val="009D43EE"/>
    <w:rsid w:val="009E70A9"/>
    <w:rsid w:val="009F1E31"/>
    <w:rsid w:val="009F43A3"/>
    <w:rsid w:val="009F46FA"/>
    <w:rsid w:val="00A14E74"/>
    <w:rsid w:val="00A66569"/>
    <w:rsid w:val="00A7317C"/>
    <w:rsid w:val="00A7536C"/>
    <w:rsid w:val="00A84578"/>
    <w:rsid w:val="00AB3D30"/>
    <w:rsid w:val="00AB401B"/>
    <w:rsid w:val="00AC0E49"/>
    <w:rsid w:val="00AC7251"/>
    <w:rsid w:val="00AD02C8"/>
    <w:rsid w:val="00AF1282"/>
    <w:rsid w:val="00B02090"/>
    <w:rsid w:val="00B2721B"/>
    <w:rsid w:val="00B35FC6"/>
    <w:rsid w:val="00B44AC4"/>
    <w:rsid w:val="00B558E2"/>
    <w:rsid w:val="00B652B5"/>
    <w:rsid w:val="00B72F5B"/>
    <w:rsid w:val="00BA0678"/>
    <w:rsid w:val="00BA1E2A"/>
    <w:rsid w:val="00BC085F"/>
    <w:rsid w:val="00BC6E4B"/>
    <w:rsid w:val="00C063D2"/>
    <w:rsid w:val="00C16667"/>
    <w:rsid w:val="00C574A1"/>
    <w:rsid w:val="00C579E0"/>
    <w:rsid w:val="00C61AB7"/>
    <w:rsid w:val="00C66C95"/>
    <w:rsid w:val="00C83EBC"/>
    <w:rsid w:val="00CA216D"/>
    <w:rsid w:val="00CB3EFC"/>
    <w:rsid w:val="00CB711A"/>
    <w:rsid w:val="00CE565C"/>
    <w:rsid w:val="00D169B4"/>
    <w:rsid w:val="00D17E01"/>
    <w:rsid w:val="00D33C9A"/>
    <w:rsid w:val="00D43E6F"/>
    <w:rsid w:val="00D501CC"/>
    <w:rsid w:val="00D70DBB"/>
    <w:rsid w:val="00D81522"/>
    <w:rsid w:val="00D90BCC"/>
    <w:rsid w:val="00D97A15"/>
    <w:rsid w:val="00DB4C57"/>
    <w:rsid w:val="00DB4FFB"/>
    <w:rsid w:val="00DC191B"/>
    <w:rsid w:val="00DE77B5"/>
    <w:rsid w:val="00DF73FD"/>
    <w:rsid w:val="00DF7E5E"/>
    <w:rsid w:val="00E04BDF"/>
    <w:rsid w:val="00E145C7"/>
    <w:rsid w:val="00E331C6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B27D5"/>
    <w:rsid w:val="00EC3F91"/>
    <w:rsid w:val="00EC7586"/>
    <w:rsid w:val="00EE620A"/>
    <w:rsid w:val="00EF28A2"/>
    <w:rsid w:val="00F02583"/>
    <w:rsid w:val="00F3493B"/>
    <w:rsid w:val="00F64EFF"/>
    <w:rsid w:val="00F83973"/>
    <w:rsid w:val="00F945FF"/>
    <w:rsid w:val="00FB5470"/>
    <w:rsid w:val="00FB5B5C"/>
    <w:rsid w:val="00FD1198"/>
    <w:rsid w:val="00FD6930"/>
    <w:rsid w:val="00FE14CF"/>
    <w:rsid w:val="00FE2D67"/>
    <w:rsid w:val="00FE5DE2"/>
    <w:rsid w:val="00FE5F68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310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A844D-C954-F544-AF05-96688404B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2</TotalTime>
  <Pages>1</Pages>
  <Words>260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2</cp:revision>
  <cp:lastPrinted>2013-04-26T20:35:00Z</cp:lastPrinted>
  <dcterms:created xsi:type="dcterms:W3CDTF">2016-09-12T19:01:00Z</dcterms:created>
  <dcterms:modified xsi:type="dcterms:W3CDTF">2016-09-12T19:01:00Z</dcterms:modified>
</cp:coreProperties>
</file>