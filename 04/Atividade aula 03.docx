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A959D9" w14:textId="77777777" w:rsidR="00E36C45" w:rsidRPr="00E36C45" w:rsidRDefault="00E36C45">
      <w:pPr>
        <w:spacing w:line="360" w:lineRule="auto"/>
        <w:rPr>
          <w:sz w:val="22"/>
          <w:szCs w:val="22"/>
        </w:rPr>
      </w:pPr>
    </w:p>
    <w:tbl>
      <w:tblPr>
        <w:tblW w:w="9540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0"/>
        <w:gridCol w:w="2700"/>
        <w:gridCol w:w="1260"/>
        <w:gridCol w:w="2520"/>
      </w:tblGrid>
      <w:tr w:rsidR="00D119FA" w14:paraId="38110270" w14:textId="77777777">
        <w:trPr>
          <w:trHeight w:val="1179"/>
        </w:trPr>
        <w:tc>
          <w:tcPr>
            <w:tcW w:w="5760" w:type="dxa"/>
            <w:gridSpan w:val="2"/>
            <w:vAlign w:val="center"/>
          </w:tcPr>
          <w:p w14:paraId="25E8A2D0" w14:textId="77777777" w:rsidR="00D119FA" w:rsidRDefault="00CE2820">
            <w:pPr>
              <w:pStyle w:val="Header"/>
              <w:tabs>
                <w:tab w:val="clear" w:pos="4419"/>
                <w:tab w:val="clear" w:pos="8838"/>
              </w:tabs>
              <w:jc w:val="both"/>
            </w:pPr>
            <w:r>
              <w:rPr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0C88218" wp14:editId="473390D6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63500</wp:posOffset>
                      </wp:positionV>
                      <wp:extent cx="607060" cy="543560"/>
                      <wp:effectExtent l="3175" t="0" r="0" b="254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7060" cy="543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398E7F" w14:textId="77777777" w:rsidR="002F45AC" w:rsidRDefault="002F45AC">
                                  <w:r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1DF29EE5" wp14:editId="7FC67D8C">
                                        <wp:extent cx="336085" cy="444500"/>
                                        <wp:effectExtent l="19050" t="0" r="6815" b="0"/>
                                        <wp:docPr id="1" name="Imagem 1" descr="rosa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rosa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36085" cy="4445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4.75pt;margin-top:5pt;width:47.8pt;height:4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" stroked="f">
                      <v:textbox>
                        <w:txbxContent>
                          <w:p w14:paraId="5A398E7F" w14:textId="77777777" w:rsidR="00410FFA" w:rsidRDefault="00410FFA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1DF29EE5" wp14:editId="7FC67D8C">
                                  <wp:extent cx="336085" cy="444500"/>
                                  <wp:effectExtent l="19050" t="0" r="6815" b="0"/>
                                  <wp:docPr id="1" name="Imagem 1" descr="ros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os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6085" cy="444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9FA">
              <w:rPr>
                <w:color w:val="FFFFFF"/>
                <w:sz w:val="20"/>
                <w:szCs w:val="20"/>
              </w:rPr>
              <w:t>L</w:t>
            </w:r>
            <w:r w:rsidR="00D119FA">
              <w:t xml:space="preserve">                         </w:t>
            </w:r>
          </w:p>
          <w:p w14:paraId="68BADC41" w14:textId="77777777" w:rsidR="00D119FA" w:rsidRDefault="00D119FA" w:rsidP="00F63267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63267">
              <w:rPr>
                <w:rFonts w:ascii="Arial" w:hAnsi="Arial" w:cs="Arial"/>
                <w:b/>
                <w:sz w:val="22"/>
                <w:szCs w:val="22"/>
              </w:rPr>
              <w:t>Universidade Luterana do Brasil</w:t>
            </w:r>
          </w:p>
          <w:p w14:paraId="63A08985" w14:textId="77777777" w:rsidR="00D17EBA" w:rsidRDefault="00D17EBA" w:rsidP="00F63267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ULBRA – </w:t>
            </w:r>
            <w:r w:rsidR="003E6071">
              <w:rPr>
                <w:rFonts w:ascii="Arial" w:hAnsi="Arial" w:cs="Arial"/>
                <w:b/>
                <w:sz w:val="22"/>
                <w:szCs w:val="22"/>
              </w:rPr>
              <w:t xml:space="preserve">Campus </w:t>
            </w:r>
            <w:r w:rsidR="00FB794F">
              <w:rPr>
                <w:rFonts w:ascii="Arial" w:hAnsi="Arial" w:cs="Arial"/>
                <w:b/>
                <w:sz w:val="22"/>
                <w:szCs w:val="22"/>
              </w:rPr>
              <w:t>Torres</w:t>
            </w:r>
          </w:p>
          <w:p w14:paraId="20C8A057" w14:textId="77777777" w:rsidR="00D17EBA" w:rsidRPr="00F63267" w:rsidRDefault="00D17EBA" w:rsidP="00F63267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Pró-Reitoria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de Graduação </w:t>
            </w:r>
          </w:p>
          <w:p w14:paraId="4BBBE818" w14:textId="77777777" w:rsidR="00D119FA" w:rsidRDefault="00D119FA" w:rsidP="00F63267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780" w:type="dxa"/>
            <w:gridSpan w:val="2"/>
          </w:tcPr>
          <w:p w14:paraId="02C3CD4B" w14:textId="77777777" w:rsidR="00D119FA" w:rsidRDefault="00D119FA">
            <w:pPr>
              <w:jc w:val="both"/>
              <w:rPr>
                <w:sz w:val="20"/>
                <w:szCs w:val="20"/>
              </w:rPr>
            </w:pPr>
          </w:p>
          <w:p w14:paraId="2CA7714B" w14:textId="77777777" w:rsidR="00B13A30" w:rsidRDefault="00B13A30">
            <w:pPr>
              <w:spacing w:before="8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atividade:</w:t>
            </w:r>
          </w:p>
          <w:p w14:paraId="2EB202D2" w14:textId="3A972F12" w:rsidR="003F449C" w:rsidRDefault="007B3FE7">
            <w:pPr>
              <w:spacing w:before="8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Prova  (  </w:t>
            </w:r>
            <w:r w:rsidR="00B738BC">
              <w:rPr>
                <w:rFonts w:ascii="Arial" w:hAnsi="Arial" w:cs="Arial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 xml:space="preserve"> )    Trabalho (</w:t>
            </w:r>
            <w:r w:rsidR="00B738BC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3F449C">
              <w:rPr>
                <w:rFonts w:ascii="Arial" w:hAnsi="Arial" w:cs="Arial"/>
                <w:sz w:val="18"/>
                <w:szCs w:val="18"/>
              </w:rPr>
              <w:t>)</w:t>
            </w:r>
            <w:r w:rsidR="00F63267"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 w:rsidR="003F449C">
              <w:rPr>
                <w:rFonts w:ascii="Arial" w:hAnsi="Arial" w:cs="Arial"/>
                <w:sz w:val="18"/>
                <w:szCs w:val="18"/>
              </w:rPr>
              <w:t>..... (   )</w:t>
            </w:r>
            <w:r w:rsidR="00F63267">
              <w:rPr>
                <w:rFonts w:ascii="Arial" w:hAnsi="Arial" w:cs="Arial"/>
                <w:sz w:val="18"/>
                <w:szCs w:val="18"/>
              </w:rPr>
              <w:t xml:space="preserve">       </w:t>
            </w:r>
          </w:p>
          <w:p w14:paraId="7E230216" w14:textId="207CB5BF" w:rsidR="00D119FA" w:rsidRPr="00F63267" w:rsidRDefault="001B13F8">
            <w:pPr>
              <w:spacing w:before="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Avaliação:</w:t>
            </w:r>
            <w:r>
              <w:rPr>
                <w:rFonts w:ascii="Arial" w:hAnsi="Arial" w:cs="Arial"/>
                <w:sz w:val="18"/>
                <w:szCs w:val="18"/>
              </w:rPr>
              <w:tab/>
              <w:t>G</w:t>
            </w:r>
            <w:r w:rsidR="005E7FBA" w:rsidRPr="00F63267">
              <w:rPr>
                <w:rFonts w:ascii="Arial" w:hAnsi="Arial" w:cs="Arial"/>
                <w:sz w:val="18"/>
                <w:szCs w:val="18"/>
              </w:rPr>
              <w:t xml:space="preserve">1 ( </w:t>
            </w:r>
            <w:r>
              <w:rPr>
                <w:rFonts w:ascii="Arial" w:hAnsi="Arial" w:cs="Arial"/>
                <w:sz w:val="18"/>
                <w:szCs w:val="18"/>
              </w:rPr>
              <w:t xml:space="preserve">  )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="00F63267">
              <w:rPr>
                <w:rFonts w:ascii="Arial" w:hAnsi="Arial" w:cs="Arial"/>
                <w:sz w:val="18"/>
                <w:szCs w:val="18"/>
              </w:rPr>
              <w:t xml:space="preserve">G2 (  </w:t>
            </w:r>
            <w:r w:rsidR="00B738B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119FA" w:rsidRPr="00F63267">
              <w:rPr>
                <w:rFonts w:ascii="Arial" w:hAnsi="Arial" w:cs="Arial"/>
                <w:sz w:val="18"/>
                <w:szCs w:val="18"/>
              </w:rPr>
              <w:t xml:space="preserve">) </w:t>
            </w:r>
          </w:p>
          <w:p w14:paraId="2013F0FE" w14:textId="77777777" w:rsidR="00D119FA" w:rsidRPr="003F449C" w:rsidRDefault="00D119FA">
            <w:pPr>
              <w:spacing w:before="8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63267">
              <w:rPr>
                <w:rFonts w:ascii="Arial" w:hAnsi="Arial" w:cs="Arial"/>
                <w:sz w:val="18"/>
                <w:szCs w:val="18"/>
              </w:rPr>
              <w:t xml:space="preserve">Substituição de Grau: </w:t>
            </w:r>
            <w:r w:rsidR="001B13F8">
              <w:rPr>
                <w:rFonts w:ascii="Arial" w:hAnsi="Arial" w:cs="Arial"/>
                <w:sz w:val="18"/>
                <w:szCs w:val="18"/>
              </w:rPr>
              <w:tab/>
            </w:r>
            <w:r w:rsidRPr="00F63267">
              <w:rPr>
                <w:rFonts w:ascii="Arial" w:hAnsi="Arial" w:cs="Arial"/>
                <w:sz w:val="18"/>
                <w:szCs w:val="18"/>
              </w:rPr>
              <w:t>G1</w:t>
            </w:r>
            <w:r w:rsidR="001B13F8">
              <w:rPr>
                <w:rFonts w:ascii="Arial" w:hAnsi="Arial" w:cs="Arial"/>
                <w:sz w:val="18"/>
                <w:szCs w:val="18"/>
              </w:rPr>
              <w:t xml:space="preserve"> (    )</w:t>
            </w:r>
            <w:r w:rsidR="003F449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B13F8">
              <w:rPr>
                <w:rFonts w:ascii="Arial" w:hAnsi="Arial" w:cs="Arial"/>
                <w:sz w:val="18"/>
                <w:szCs w:val="18"/>
              </w:rPr>
              <w:tab/>
            </w:r>
            <w:r w:rsidRPr="00F63267">
              <w:rPr>
                <w:rFonts w:ascii="Arial" w:hAnsi="Arial" w:cs="Arial"/>
                <w:sz w:val="18"/>
                <w:szCs w:val="18"/>
              </w:rPr>
              <w:t>G2 (    )</w:t>
            </w:r>
          </w:p>
        </w:tc>
      </w:tr>
      <w:tr w:rsidR="00D119FA" w:rsidRPr="0059775D" w14:paraId="236552A5" w14:textId="77777777">
        <w:trPr>
          <w:trHeight w:val="323"/>
        </w:trPr>
        <w:tc>
          <w:tcPr>
            <w:tcW w:w="3060" w:type="dxa"/>
            <w:vAlign w:val="center"/>
          </w:tcPr>
          <w:p w14:paraId="7F974512" w14:textId="77777777" w:rsidR="00D119FA" w:rsidRPr="0059775D" w:rsidRDefault="00D119F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9775D">
              <w:rPr>
                <w:rFonts w:ascii="Arial" w:hAnsi="Arial" w:cs="Arial"/>
                <w:sz w:val="22"/>
                <w:szCs w:val="22"/>
              </w:rPr>
              <w:t xml:space="preserve">Curso:  </w:t>
            </w:r>
            <w:r w:rsidR="007B3FE7">
              <w:rPr>
                <w:rFonts w:ascii="Arial" w:hAnsi="Arial" w:cs="Arial"/>
                <w:sz w:val="22"/>
                <w:szCs w:val="22"/>
              </w:rPr>
              <w:t>STADS</w:t>
            </w:r>
          </w:p>
        </w:tc>
        <w:tc>
          <w:tcPr>
            <w:tcW w:w="3960" w:type="dxa"/>
            <w:gridSpan w:val="2"/>
            <w:vAlign w:val="center"/>
          </w:tcPr>
          <w:p w14:paraId="6941C131" w14:textId="77777777" w:rsidR="00D119FA" w:rsidRPr="0059775D" w:rsidRDefault="00027DE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9775D">
              <w:rPr>
                <w:rFonts w:ascii="Arial" w:hAnsi="Arial" w:cs="Arial"/>
                <w:sz w:val="22"/>
                <w:szCs w:val="22"/>
              </w:rPr>
              <w:t>Disciplina:</w:t>
            </w:r>
            <w:r w:rsidR="00D119FA" w:rsidRPr="0059775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B3FE7">
              <w:rPr>
                <w:rFonts w:ascii="Arial" w:hAnsi="Arial" w:cs="Arial"/>
                <w:sz w:val="22"/>
                <w:szCs w:val="22"/>
              </w:rPr>
              <w:t>AP1</w:t>
            </w:r>
          </w:p>
        </w:tc>
        <w:tc>
          <w:tcPr>
            <w:tcW w:w="2520" w:type="dxa"/>
            <w:vAlign w:val="center"/>
          </w:tcPr>
          <w:p w14:paraId="1A9D662B" w14:textId="77777777" w:rsidR="00D119FA" w:rsidRPr="0059775D" w:rsidRDefault="00496EC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9775D">
              <w:rPr>
                <w:rFonts w:ascii="Arial" w:hAnsi="Arial" w:cs="Arial"/>
                <w:sz w:val="22"/>
                <w:szCs w:val="22"/>
              </w:rPr>
              <w:t xml:space="preserve">Data: </w:t>
            </w:r>
          </w:p>
        </w:tc>
      </w:tr>
      <w:tr w:rsidR="00D119FA" w:rsidRPr="0059775D" w14:paraId="236B9FFD" w14:textId="77777777">
        <w:trPr>
          <w:cantSplit/>
          <w:trHeight w:val="323"/>
        </w:trPr>
        <w:tc>
          <w:tcPr>
            <w:tcW w:w="3060" w:type="dxa"/>
            <w:vAlign w:val="center"/>
          </w:tcPr>
          <w:p w14:paraId="01204150" w14:textId="77777777" w:rsidR="00D119FA" w:rsidRPr="0059775D" w:rsidRDefault="00D119F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9775D">
              <w:rPr>
                <w:rFonts w:ascii="Arial" w:hAnsi="Arial" w:cs="Arial"/>
                <w:sz w:val="22"/>
                <w:szCs w:val="22"/>
              </w:rPr>
              <w:t xml:space="preserve">Turma: </w:t>
            </w:r>
          </w:p>
        </w:tc>
        <w:tc>
          <w:tcPr>
            <w:tcW w:w="3960" w:type="dxa"/>
            <w:gridSpan w:val="2"/>
            <w:vAlign w:val="center"/>
          </w:tcPr>
          <w:p w14:paraId="4D764479" w14:textId="77777777" w:rsidR="00D119FA" w:rsidRPr="0059775D" w:rsidRDefault="00D119F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9775D">
              <w:rPr>
                <w:rFonts w:ascii="Arial" w:hAnsi="Arial" w:cs="Arial"/>
                <w:sz w:val="22"/>
                <w:szCs w:val="22"/>
              </w:rPr>
              <w:t xml:space="preserve">Professor(a): </w:t>
            </w:r>
            <w:r w:rsidR="007B3FE7">
              <w:rPr>
                <w:rFonts w:ascii="Arial" w:hAnsi="Arial" w:cs="Arial"/>
                <w:sz w:val="22"/>
                <w:szCs w:val="22"/>
              </w:rPr>
              <w:t>Ramon Lummertz</w:t>
            </w:r>
          </w:p>
        </w:tc>
        <w:tc>
          <w:tcPr>
            <w:tcW w:w="2520" w:type="dxa"/>
            <w:vMerge w:val="restart"/>
          </w:tcPr>
          <w:p w14:paraId="4D2DA874" w14:textId="77777777" w:rsidR="00D119FA" w:rsidRPr="00F63267" w:rsidRDefault="00D119F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63267">
              <w:rPr>
                <w:rFonts w:ascii="Arial" w:hAnsi="Arial" w:cs="Arial"/>
                <w:sz w:val="20"/>
                <w:szCs w:val="20"/>
              </w:rPr>
              <w:t>Valor da Avaliação:</w:t>
            </w:r>
            <w:r w:rsidR="00457A4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BA44EEB" w14:textId="77777777" w:rsidR="001B13F8" w:rsidRDefault="001B13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97472FA" w14:textId="77777777" w:rsidR="00D119FA" w:rsidRPr="0059775D" w:rsidRDefault="00D119F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63267">
              <w:rPr>
                <w:rFonts w:ascii="Arial" w:hAnsi="Arial" w:cs="Arial"/>
                <w:sz w:val="20"/>
                <w:szCs w:val="20"/>
              </w:rPr>
              <w:t>Nota:</w:t>
            </w:r>
            <w:r w:rsidRPr="0059775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119FA" w:rsidRPr="00401408" w14:paraId="604760CA" w14:textId="77777777">
        <w:trPr>
          <w:cantSplit/>
          <w:trHeight w:val="350"/>
        </w:trPr>
        <w:tc>
          <w:tcPr>
            <w:tcW w:w="7020" w:type="dxa"/>
            <w:gridSpan w:val="3"/>
            <w:vAlign w:val="center"/>
          </w:tcPr>
          <w:p w14:paraId="72E5651B" w14:textId="77777777" w:rsidR="00D119FA" w:rsidRPr="00401408" w:rsidRDefault="00401408" w:rsidP="001604C1">
            <w:pPr>
              <w:jc w:val="both"/>
              <w:rPr>
                <w:rFonts w:ascii="Arial" w:hAnsi="Arial" w:cs="Arial"/>
              </w:rPr>
            </w:pPr>
            <w:r w:rsidRPr="0059775D">
              <w:rPr>
                <w:rFonts w:ascii="Arial" w:hAnsi="Arial" w:cs="Arial"/>
                <w:sz w:val="22"/>
                <w:szCs w:val="22"/>
              </w:rPr>
              <w:t>Acadêmico</w:t>
            </w:r>
            <w:r w:rsidR="00E25B09">
              <w:rPr>
                <w:rFonts w:ascii="Arial" w:hAnsi="Arial" w:cs="Arial"/>
                <w:sz w:val="22"/>
                <w:szCs w:val="22"/>
              </w:rPr>
              <w:t>(a)</w:t>
            </w:r>
            <w:r w:rsidR="00E36C45">
              <w:rPr>
                <w:rFonts w:ascii="Arial" w:hAnsi="Arial" w:cs="Arial"/>
              </w:rPr>
              <w:t xml:space="preserve">: </w:t>
            </w:r>
            <w:r w:rsidR="00E36C45">
              <w:rPr>
                <w:rFonts w:ascii="Arial" w:hAnsi="Arial" w:cs="Arial"/>
              </w:rPr>
              <w:tab/>
            </w:r>
            <w:r w:rsidR="00E36C45">
              <w:rPr>
                <w:rFonts w:ascii="Arial" w:hAnsi="Arial" w:cs="Arial"/>
              </w:rPr>
              <w:tab/>
            </w:r>
            <w:r w:rsidR="00E36C45">
              <w:rPr>
                <w:rFonts w:ascii="Arial" w:hAnsi="Arial" w:cs="Arial"/>
              </w:rPr>
              <w:tab/>
            </w:r>
            <w:r w:rsidR="00E36C45">
              <w:rPr>
                <w:rFonts w:ascii="Arial" w:hAnsi="Arial" w:cs="Arial"/>
              </w:rPr>
              <w:tab/>
            </w:r>
            <w:r w:rsidR="001604C1">
              <w:rPr>
                <w:rFonts w:ascii="Arial" w:hAnsi="Arial" w:cs="Arial"/>
              </w:rPr>
              <w:t xml:space="preserve">     </w:t>
            </w:r>
            <w:r w:rsidR="00E36C45">
              <w:rPr>
                <w:rFonts w:ascii="Arial" w:hAnsi="Arial" w:cs="Arial"/>
              </w:rPr>
              <w:tab/>
            </w:r>
            <w:r w:rsidR="001604C1">
              <w:rPr>
                <w:rFonts w:ascii="Arial" w:hAnsi="Arial" w:cs="Arial"/>
              </w:rPr>
              <w:t xml:space="preserve">      </w:t>
            </w:r>
            <w:r w:rsidR="00E36C45">
              <w:rPr>
                <w:rFonts w:ascii="Arial" w:hAnsi="Arial" w:cs="Arial"/>
              </w:rPr>
              <w:t xml:space="preserve">n°: </w:t>
            </w:r>
          </w:p>
        </w:tc>
        <w:tc>
          <w:tcPr>
            <w:tcW w:w="2520" w:type="dxa"/>
            <w:vMerge/>
            <w:vAlign w:val="center"/>
          </w:tcPr>
          <w:p w14:paraId="65649F7D" w14:textId="77777777" w:rsidR="00D119FA" w:rsidRPr="00401408" w:rsidRDefault="00D119FA">
            <w:pPr>
              <w:jc w:val="both"/>
              <w:rPr>
                <w:rFonts w:ascii="Arial" w:hAnsi="Arial" w:cs="Arial"/>
              </w:rPr>
            </w:pPr>
          </w:p>
        </w:tc>
      </w:tr>
    </w:tbl>
    <w:p w14:paraId="2D59122E" w14:textId="77777777" w:rsidR="00994FD7" w:rsidRDefault="00994FD7" w:rsidP="00994FD7">
      <w:pPr>
        <w:tabs>
          <w:tab w:val="left" w:pos="0"/>
        </w:tabs>
        <w:jc w:val="both"/>
        <w:rPr>
          <w:rFonts w:ascii="Arial" w:hAnsi="Arial" w:cs="Arial"/>
          <w:sz w:val="22"/>
          <w:szCs w:val="22"/>
        </w:rPr>
      </w:pPr>
    </w:p>
    <w:p w14:paraId="4CE13DD5" w14:textId="77777777" w:rsidR="00D94C80" w:rsidRDefault="00D94C80" w:rsidP="00994FD7">
      <w:pPr>
        <w:tabs>
          <w:tab w:val="left" w:pos="0"/>
        </w:tabs>
        <w:jc w:val="both"/>
        <w:rPr>
          <w:rFonts w:ascii="Arial" w:hAnsi="Arial" w:cs="Arial"/>
          <w:sz w:val="22"/>
          <w:szCs w:val="22"/>
        </w:rPr>
      </w:pPr>
    </w:p>
    <w:p w14:paraId="47FD3D16" w14:textId="77777777" w:rsidR="00D94C80" w:rsidRPr="00E67C0C" w:rsidRDefault="00D94C80" w:rsidP="00D94C80">
      <w:pPr>
        <w:tabs>
          <w:tab w:val="left" w:pos="142"/>
          <w:tab w:val="left" w:pos="180"/>
        </w:tabs>
        <w:jc w:val="both"/>
        <w:rPr>
          <w:rFonts w:ascii="Arial" w:hAnsi="Arial" w:cs="Arial"/>
        </w:rPr>
      </w:pPr>
      <w:r w:rsidRPr="00E67C0C">
        <w:rPr>
          <w:rFonts w:ascii="Arial" w:hAnsi="Arial" w:cs="Arial"/>
          <w:b/>
        </w:rPr>
        <w:t>a)</w:t>
      </w:r>
      <w:r w:rsidRPr="00E67C0C">
        <w:rPr>
          <w:rFonts w:ascii="Arial" w:hAnsi="Arial" w:cs="Arial"/>
        </w:rPr>
        <w:t xml:space="preserve"> Leia atentamente as questões antes de respondê-las.</w:t>
      </w:r>
    </w:p>
    <w:p w14:paraId="591D556C" w14:textId="77777777" w:rsidR="00D94C80" w:rsidRPr="00E67C0C" w:rsidRDefault="00D94C80" w:rsidP="00D94C80">
      <w:pPr>
        <w:tabs>
          <w:tab w:val="left" w:pos="142"/>
          <w:tab w:val="left" w:pos="180"/>
        </w:tabs>
        <w:jc w:val="both"/>
        <w:rPr>
          <w:rFonts w:ascii="Arial" w:hAnsi="Arial" w:cs="Arial"/>
        </w:rPr>
      </w:pPr>
      <w:r w:rsidRPr="00E67C0C">
        <w:rPr>
          <w:rFonts w:ascii="Arial" w:hAnsi="Arial" w:cs="Arial"/>
          <w:b/>
        </w:rPr>
        <w:t>b)</w:t>
      </w:r>
      <w:r w:rsidRPr="00E67C0C">
        <w:rPr>
          <w:rFonts w:ascii="Arial" w:hAnsi="Arial" w:cs="Arial"/>
        </w:rPr>
        <w:t xml:space="preserve"> Interprete devidamente as questões, visto ser esta uma das habilidades exigidas na avaliação. </w:t>
      </w:r>
    </w:p>
    <w:p w14:paraId="780DE453" w14:textId="77777777" w:rsidR="00D94C80" w:rsidRDefault="00D94C80" w:rsidP="00994FD7">
      <w:pPr>
        <w:tabs>
          <w:tab w:val="left" w:pos="0"/>
        </w:tabs>
        <w:jc w:val="both"/>
        <w:rPr>
          <w:rFonts w:ascii="Arial" w:hAnsi="Arial" w:cs="Arial"/>
          <w:sz w:val="22"/>
          <w:szCs w:val="22"/>
        </w:rPr>
      </w:pPr>
    </w:p>
    <w:p w14:paraId="4FF11F5E" w14:textId="77777777" w:rsidR="00E043C6" w:rsidRDefault="00E043C6" w:rsidP="00994FD7">
      <w:pPr>
        <w:tabs>
          <w:tab w:val="left" w:pos="0"/>
        </w:tabs>
        <w:jc w:val="both"/>
        <w:rPr>
          <w:rFonts w:ascii="Arial" w:hAnsi="Arial" w:cs="Arial"/>
          <w:sz w:val="22"/>
          <w:szCs w:val="22"/>
        </w:rPr>
      </w:pPr>
    </w:p>
    <w:p w14:paraId="465F42DE" w14:textId="77777777" w:rsidR="00410FFA" w:rsidRPr="00E53B74" w:rsidRDefault="00410FFA" w:rsidP="00410FFA">
      <w:pPr>
        <w:rPr>
          <w:rFonts w:ascii="Consolas" w:hAnsi="Consolas" w:cs="Consolas"/>
          <w:sz w:val="22"/>
        </w:rPr>
      </w:pPr>
    </w:p>
    <w:p w14:paraId="4F951AE2" w14:textId="77777777" w:rsidR="00410FFA" w:rsidRPr="00E53B74" w:rsidRDefault="00410FFA" w:rsidP="00410FFA">
      <w:pPr>
        <w:rPr>
          <w:rFonts w:ascii="Consolas" w:hAnsi="Consolas" w:cs="Consolas"/>
          <w:sz w:val="22"/>
        </w:rPr>
      </w:pPr>
    </w:p>
    <w:p w14:paraId="6296A6B1" w14:textId="7A7E9178" w:rsidR="002F45AC" w:rsidRDefault="002F45AC" w:rsidP="00410FFA">
      <w:pPr>
        <w:rPr>
          <w:rFonts w:asciiTheme="majorHAnsi" w:hAnsiTheme="majorHAnsi" w:cs="Consolas"/>
          <w:b/>
        </w:rPr>
      </w:pPr>
      <w:r>
        <w:rPr>
          <w:rFonts w:asciiTheme="majorHAnsi" w:hAnsiTheme="majorHAnsi" w:cs="Consolas"/>
          <w:b/>
        </w:rPr>
        <w:t xml:space="preserve">1 – Elabore um método que retorne o tamanho da </w:t>
      </w:r>
      <w:proofErr w:type="spellStart"/>
      <w:r>
        <w:rPr>
          <w:rFonts w:asciiTheme="majorHAnsi" w:hAnsiTheme="majorHAnsi" w:cs="Consolas"/>
          <w:b/>
        </w:rPr>
        <w:t>String</w:t>
      </w:r>
      <w:proofErr w:type="spellEnd"/>
      <w:r>
        <w:rPr>
          <w:rFonts w:asciiTheme="majorHAnsi" w:hAnsiTheme="majorHAnsi" w:cs="Consolas"/>
          <w:b/>
        </w:rPr>
        <w:t xml:space="preserve"> passada por parâmetro.</w:t>
      </w:r>
    </w:p>
    <w:p w14:paraId="53C96487" w14:textId="5BDF0EA5" w:rsidR="00410FFA" w:rsidRDefault="002F45AC" w:rsidP="00410FFA">
      <w:pPr>
        <w:rPr>
          <w:rFonts w:asciiTheme="majorHAnsi" w:hAnsiTheme="majorHAnsi" w:cs="Consolas"/>
          <w:b/>
        </w:rPr>
      </w:pPr>
      <w:r>
        <w:rPr>
          <w:rFonts w:asciiTheme="majorHAnsi" w:hAnsiTheme="majorHAnsi" w:cs="Consolas"/>
          <w:b/>
        </w:rPr>
        <w:t xml:space="preserve">2 - Elabore um método que mostre o   tamanho da </w:t>
      </w:r>
      <w:proofErr w:type="spellStart"/>
      <w:r>
        <w:rPr>
          <w:rFonts w:asciiTheme="majorHAnsi" w:hAnsiTheme="majorHAnsi" w:cs="Consolas"/>
          <w:b/>
        </w:rPr>
        <w:t>String</w:t>
      </w:r>
      <w:proofErr w:type="spellEnd"/>
      <w:r>
        <w:rPr>
          <w:rFonts w:asciiTheme="majorHAnsi" w:hAnsiTheme="majorHAnsi" w:cs="Consolas"/>
          <w:b/>
        </w:rPr>
        <w:t xml:space="preserve"> passada por parâmetro.</w:t>
      </w:r>
    </w:p>
    <w:p w14:paraId="167AD637" w14:textId="1E7E26E7" w:rsidR="002F45AC" w:rsidRDefault="002F45AC" w:rsidP="00410FFA">
      <w:pPr>
        <w:rPr>
          <w:rFonts w:asciiTheme="majorHAnsi" w:hAnsiTheme="majorHAnsi" w:cs="Consolas"/>
          <w:b/>
        </w:rPr>
      </w:pPr>
      <w:r>
        <w:rPr>
          <w:rFonts w:asciiTheme="majorHAnsi" w:hAnsiTheme="majorHAnsi" w:cs="Consolas"/>
          <w:b/>
        </w:rPr>
        <w:t xml:space="preserve">3 -  Elabore um método que receba duas </w:t>
      </w:r>
      <w:proofErr w:type="spellStart"/>
      <w:r>
        <w:rPr>
          <w:rFonts w:asciiTheme="majorHAnsi" w:hAnsiTheme="majorHAnsi" w:cs="Consolas"/>
          <w:b/>
        </w:rPr>
        <w:t>strings</w:t>
      </w:r>
      <w:proofErr w:type="spellEnd"/>
      <w:r>
        <w:rPr>
          <w:rFonts w:asciiTheme="majorHAnsi" w:hAnsiTheme="majorHAnsi" w:cs="Consolas"/>
          <w:b/>
        </w:rPr>
        <w:t xml:space="preserve"> passada por parâmetro concatene as duas e mostre a </w:t>
      </w:r>
      <w:proofErr w:type="spellStart"/>
      <w:r>
        <w:rPr>
          <w:rFonts w:asciiTheme="majorHAnsi" w:hAnsiTheme="majorHAnsi" w:cs="Consolas"/>
          <w:b/>
        </w:rPr>
        <w:t>String</w:t>
      </w:r>
      <w:proofErr w:type="spellEnd"/>
      <w:r>
        <w:rPr>
          <w:rFonts w:asciiTheme="majorHAnsi" w:hAnsiTheme="majorHAnsi" w:cs="Consolas"/>
          <w:b/>
        </w:rPr>
        <w:t xml:space="preserve"> concatenada e retorne o tamanho da </w:t>
      </w:r>
      <w:proofErr w:type="spellStart"/>
      <w:r>
        <w:rPr>
          <w:rFonts w:asciiTheme="majorHAnsi" w:hAnsiTheme="majorHAnsi" w:cs="Consolas"/>
          <w:b/>
        </w:rPr>
        <w:t>String</w:t>
      </w:r>
      <w:proofErr w:type="spellEnd"/>
      <w:r>
        <w:rPr>
          <w:rFonts w:asciiTheme="majorHAnsi" w:hAnsiTheme="majorHAnsi" w:cs="Consolas"/>
          <w:b/>
        </w:rPr>
        <w:t>.</w:t>
      </w:r>
    </w:p>
    <w:p w14:paraId="68A73B91" w14:textId="0A5CB3E8" w:rsidR="002F45AC" w:rsidRDefault="002F45AC" w:rsidP="00410FFA">
      <w:pPr>
        <w:rPr>
          <w:rFonts w:asciiTheme="majorHAnsi" w:hAnsiTheme="majorHAnsi" w:cs="Consolas"/>
          <w:b/>
        </w:rPr>
      </w:pPr>
      <w:r>
        <w:rPr>
          <w:rFonts w:asciiTheme="majorHAnsi" w:hAnsiTheme="majorHAnsi" w:cs="Consolas"/>
          <w:b/>
        </w:rPr>
        <w:t xml:space="preserve">4 – Elabore um método que receba dois </w:t>
      </w:r>
      <w:proofErr w:type="spellStart"/>
      <w:r>
        <w:rPr>
          <w:rFonts w:asciiTheme="majorHAnsi" w:hAnsiTheme="majorHAnsi" w:cs="Consolas"/>
          <w:b/>
        </w:rPr>
        <w:t>int</w:t>
      </w:r>
      <w:proofErr w:type="spellEnd"/>
      <w:r>
        <w:rPr>
          <w:rFonts w:asciiTheme="majorHAnsi" w:hAnsiTheme="majorHAnsi" w:cs="Consolas"/>
          <w:b/>
        </w:rPr>
        <w:t xml:space="preserve"> e retorne a soma dos dois números.</w:t>
      </w:r>
    </w:p>
    <w:p w14:paraId="216E7192" w14:textId="64A474D4" w:rsidR="002F45AC" w:rsidRDefault="002F45AC" w:rsidP="00410FFA">
      <w:pPr>
        <w:rPr>
          <w:rFonts w:asciiTheme="majorHAnsi" w:hAnsiTheme="majorHAnsi" w:cs="Consolas"/>
          <w:b/>
        </w:rPr>
      </w:pPr>
      <w:r>
        <w:rPr>
          <w:rFonts w:asciiTheme="majorHAnsi" w:hAnsiTheme="majorHAnsi" w:cs="Consolas"/>
          <w:b/>
        </w:rPr>
        <w:t xml:space="preserve">5 – Elabore um método que receba dois </w:t>
      </w:r>
      <w:proofErr w:type="spellStart"/>
      <w:r>
        <w:rPr>
          <w:rFonts w:asciiTheme="majorHAnsi" w:hAnsiTheme="majorHAnsi" w:cs="Consolas"/>
          <w:b/>
        </w:rPr>
        <w:t>int</w:t>
      </w:r>
      <w:proofErr w:type="spellEnd"/>
      <w:r>
        <w:rPr>
          <w:rFonts w:asciiTheme="majorHAnsi" w:hAnsiTheme="majorHAnsi" w:cs="Consolas"/>
          <w:b/>
        </w:rPr>
        <w:t xml:space="preserve"> e retorne o maior valor;</w:t>
      </w:r>
    </w:p>
    <w:p w14:paraId="6A8AA9E4" w14:textId="386B0C68" w:rsidR="002F45AC" w:rsidRDefault="002F45AC" w:rsidP="00410FFA">
      <w:pPr>
        <w:rPr>
          <w:rFonts w:asciiTheme="majorHAnsi" w:hAnsiTheme="majorHAnsi" w:cs="Consolas"/>
          <w:b/>
        </w:rPr>
      </w:pPr>
      <w:r>
        <w:rPr>
          <w:rFonts w:asciiTheme="majorHAnsi" w:hAnsiTheme="majorHAnsi" w:cs="Consolas"/>
          <w:b/>
        </w:rPr>
        <w:t xml:space="preserve">6 – Elabore um método que receba duas </w:t>
      </w:r>
      <w:proofErr w:type="spellStart"/>
      <w:r>
        <w:rPr>
          <w:rFonts w:asciiTheme="majorHAnsi" w:hAnsiTheme="majorHAnsi" w:cs="Consolas"/>
          <w:b/>
        </w:rPr>
        <w:t>Strings</w:t>
      </w:r>
      <w:proofErr w:type="spellEnd"/>
      <w:r>
        <w:rPr>
          <w:rFonts w:asciiTheme="majorHAnsi" w:hAnsiTheme="majorHAnsi" w:cs="Consolas"/>
          <w:b/>
        </w:rPr>
        <w:t xml:space="preserve"> e retorne a </w:t>
      </w:r>
      <w:proofErr w:type="spellStart"/>
      <w:r>
        <w:rPr>
          <w:rFonts w:asciiTheme="majorHAnsi" w:hAnsiTheme="majorHAnsi" w:cs="Consolas"/>
          <w:b/>
        </w:rPr>
        <w:t>string</w:t>
      </w:r>
      <w:proofErr w:type="spellEnd"/>
      <w:r>
        <w:rPr>
          <w:rFonts w:asciiTheme="majorHAnsi" w:hAnsiTheme="majorHAnsi" w:cs="Consolas"/>
          <w:b/>
        </w:rPr>
        <w:t xml:space="preserve"> menor, se igual retorna a palavra igual;</w:t>
      </w:r>
    </w:p>
    <w:p w14:paraId="5343F831" w14:textId="6AD842CC" w:rsidR="002F45AC" w:rsidRDefault="001113B7" w:rsidP="002F45AC">
      <w:pPr>
        <w:rPr>
          <w:rFonts w:asciiTheme="majorHAnsi" w:hAnsiTheme="majorHAnsi" w:cs="Consolas"/>
          <w:b/>
        </w:rPr>
      </w:pPr>
      <w:r>
        <w:rPr>
          <w:rFonts w:asciiTheme="majorHAnsi" w:hAnsiTheme="majorHAnsi" w:cs="Consolas"/>
          <w:b/>
        </w:rPr>
        <w:t>7</w:t>
      </w:r>
      <w:r w:rsidR="002F45AC">
        <w:rPr>
          <w:rFonts w:asciiTheme="majorHAnsi" w:hAnsiTheme="majorHAnsi" w:cs="Consolas"/>
          <w:b/>
        </w:rPr>
        <w:t xml:space="preserve"> – Elabore um método que receba duas </w:t>
      </w:r>
      <w:proofErr w:type="spellStart"/>
      <w:r w:rsidR="002F45AC">
        <w:rPr>
          <w:rFonts w:asciiTheme="majorHAnsi" w:hAnsiTheme="majorHAnsi" w:cs="Consolas"/>
          <w:b/>
        </w:rPr>
        <w:t>Strings</w:t>
      </w:r>
      <w:proofErr w:type="spellEnd"/>
      <w:r w:rsidR="002F45AC">
        <w:rPr>
          <w:rFonts w:asciiTheme="majorHAnsi" w:hAnsiTheme="majorHAnsi" w:cs="Consolas"/>
          <w:b/>
        </w:rPr>
        <w:t xml:space="preserve"> e retorne a </w:t>
      </w:r>
      <w:proofErr w:type="spellStart"/>
      <w:r w:rsidR="002F45AC">
        <w:rPr>
          <w:rFonts w:asciiTheme="majorHAnsi" w:hAnsiTheme="majorHAnsi" w:cs="Consolas"/>
          <w:b/>
        </w:rPr>
        <w:t>string</w:t>
      </w:r>
      <w:proofErr w:type="spellEnd"/>
      <w:r w:rsidR="002F45AC">
        <w:rPr>
          <w:rFonts w:asciiTheme="majorHAnsi" w:hAnsiTheme="majorHAnsi" w:cs="Consolas"/>
          <w:b/>
        </w:rPr>
        <w:t xml:space="preserve"> </w:t>
      </w:r>
      <w:r>
        <w:rPr>
          <w:rFonts w:asciiTheme="majorHAnsi" w:hAnsiTheme="majorHAnsi" w:cs="Consolas"/>
          <w:b/>
        </w:rPr>
        <w:t>que vem primeiro na ordem alfabética</w:t>
      </w:r>
      <w:bookmarkStart w:id="0" w:name="_GoBack"/>
      <w:bookmarkEnd w:id="0"/>
      <w:r w:rsidR="002F45AC">
        <w:rPr>
          <w:rFonts w:asciiTheme="majorHAnsi" w:hAnsiTheme="majorHAnsi" w:cs="Consolas"/>
          <w:b/>
        </w:rPr>
        <w:t>, se igual retorna a palavra igual;</w:t>
      </w:r>
    </w:p>
    <w:p w14:paraId="58EE637C" w14:textId="4EBCDFAF" w:rsidR="002F45AC" w:rsidRDefault="002F45AC" w:rsidP="002F45AC">
      <w:pPr>
        <w:rPr>
          <w:rFonts w:asciiTheme="majorHAnsi" w:hAnsiTheme="majorHAnsi" w:cs="Consolas"/>
          <w:b/>
        </w:rPr>
      </w:pPr>
      <w:r w:rsidRPr="002F45AC">
        <w:rPr>
          <w:rFonts w:asciiTheme="majorHAnsi" w:hAnsiTheme="majorHAnsi" w:cs="Consolas"/>
          <w:b/>
        </w:rPr>
        <w:t xml:space="preserve"> </w:t>
      </w:r>
      <w:r w:rsidR="001113B7">
        <w:rPr>
          <w:rFonts w:asciiTheme="majorHAnsi" w:hAnsiTheme="majorHAnsi" w:cs="Consolas"/>
          <w:b/>
        </w:rPr>
        <w:t>8</w:t>
      </w:r>
      <w:r>
        <w:rPr>
          <w:rFonts w:asciiTheme="majorHAnsi" w:hAnsiTheme="majorHAnsi" w:cs="Consolas"/>
          <w:b/>
        </w:rPr>
        <w:t xml:space="preserve"> – Elabore um método que receba uma </w:t>
      </w:r>
      <w:proofErr w:type="spellStart"/>
      <w:r>
        <w:rPr>
          <w:rFonts w:asciiTheme="majorHAnsi" w:hAnsiTheme="majorHAnsi" w:cs="Consolas"/>
          <w:b/>
        </w:rPr>
        <w:t>Strings</w:t>
      </w:r>
      <w:proofErr w:type="spellEnd"/>
      <w:r>
        <w:rPr>
          <w:rFonts w:asciiTheme="majorHAnsi" w:hAnsiTheme="majorHAnsi" w:cs="Consolas"/>
          <w:b/>
        </w:rPr>
        <w:t xml:space="preserve"> e retorne a numero de vogais;</w:t>
      </w:r>
    </w:p>
    <w:p w14:paraId="37BD8AB3" w14:textId="6ACC3E22" w:rsidR="001113B7" w:rsidRDefault="001113B7" w:rsidP="001113B7">
      <w:pPr>
        <w:rPr>
          <w:rFonts w:asciiTheme="majorHAnsi" w:hAnsiTheme="majorHAnsi" w:cs="Consolas"/>
          <w:b/>
        </w:rPr>
      </w:pPr>
      <w:r>
        <w:rPr>
          <w:rFonts w:asciiTheme="majorHAnsi" w:hAnsiTheme="majorHAnsi" w:cs="Consolas"/>
          <w:b/>
        </w:rPr>
        <w:t>9</w:t>
      </w:r>
      <w:r>
        <w:rPr>
          <w:rFonts w:asciiTheme="majorHAnsi" w:hAnsiTheme="majorHAnsi" w:cs="Consolas"/>
          <w:b/>
        </w:rPr>
        <w:t xml:space="preserve"> – Elabore um método que receba uma </w:t>
      </w:r>
      <w:proofErr w:type="spellStart"/>
      <w:r>
        <w:rPr>
          <w:rFonts w:asciiTheme="majorHAnsi" w:hAnsiTheme="majorHAnsi" w:cs="Consolas"/>
          <w:b/>
        </w:rPr>
        <w:t>Strings</w:t>
      </w:r>
      <w:proofErr w:type="spellEnd"/>
      <w:r>
        <w:rPr>
          <w:rFonts w:asciiTheme="majorHAnsi" w:hAnsiTheme="majorHAnsi" w:cs="Consolas"/>
          <w:b/>
        </w:rPr>
        <w:t xml:space="preserve"> e retorne a numero de </w:t>
      </w:r>
      <w:r>
        <w:rPr>
          <w:rFonts w:asciiTheme="majorHAnsi" w:hAnsiTheme="majorHAnsi" w:cs="Consolas"/>
          <w:b/>
        </w:rPr>
        <w:t>consoantes</w:t>
      </w:r>
      <w:r>
        <w:rPr>
          <w:rFonts w:asciiTheme="majorHAnsi" w:hAnsiTheme="majorHAnsi" w:cs="Consolas"/>
          <w:b/>
        </w:rPr>
        <w:t>;</w:t>
      </w:r>
    </w:p>
    <w:p w14:paraId="02990B1A" w14:textId="4885325F" w:rsidR="001113B7" w:rsidRDefault="001113B7" w:rsidP="001113B7">
      <w:pPr>
        <w:rPr>
          <w:rFonts w:asciiTheme="majorHAnsi" w:hAnsiTheme="majorHAnsi" w:cs="Consolas"/>
          <w:b/>
        </w:rPr>
      </w:pPr>
      <w:r>
        <w:rPr>
          <w:rFonts w:asciiTheme="majorHAnsi" w:hAnsiTheme="majorHAnsi" w:cs="Consolas"/>
          <w:b/>
        </w:rPr>
        <w:t xml:space="preserve">10 </w:t>
      </w:r>
      <w:r>
        <w:rPr>
          <w:rFonts w:asciiTheme="majorHAnsi" w:hAnsiTheme="majorHAnsi" w:cs="Consolas"/>
          <w:b/>
        </w:rPr>
        <w:t xml:space="preserve">– Elabore um método que receba uma </w:t>
      </w:r>
      <w:proofErr w:type="spellStart"/>
      <w:r>
        <w:rPr>
          <w:rFonts w:asciiTheme="majorHAnsi" w:hAnsiTheme="majorHAnsi" w:cs="Consolas"/>
          <w:b/>
        </w:rPr>
        <w:t>Strings</w:t>
      </w:r>
      <w:proofErr w:type="spellEnd"/>
      <w:r>
        <w:rPr>
          <w:rFonts w:asciiTheme="majorHAnsi" w:hAnsiTheme="majorHAnsi" w:cs="Consolas"/>
          <w:b/>
        </w:rPr>
        <w:t xml:space="preserve"> e retorne a numero de </w:t>
      </w:r>
      <w:r>
        <w:rPr>
          <w:rFonts w:asciiTheme="majorHAnsi" w:hAnsiTheme="majorHAnsi" w:cs="Consolas"/>
          <w:b/>
        </w:rPr>
        <w:t>caracteres especiais</w:t>
      </w:r>
      <w:r>
        <w:rPr>
          <w:rFonts w:asciiTheme="majorHAnsi" w:hAnsiTheme="majorHAnsi" w:cs="Consolas"/>
          <w:b/>
        </w:rPr>
        <w:t>;</w:t>
      </w:r>
    </w:p>
    <w:p w14:paraId="7E590263" w14:textId="77777777" w:rsidR="001113B7" w:rsidRDefault="001113B7" w:rsidP="002F45AC">
      <w:pPr>
        <w:rPr>
          <w:rFonts w:asciiTheme="majorHAnsi" w:hAnsiTheme="majorHAnsi" w:cs="Consolas"/>
          <w:b/>
        </w:rPr>
      </w:pPr>
    </w:p>
    <w:p w14:paraId="450179AE" w14:textId="4A59A458" w:rsidR="002F45AC" w:rsidRDefault="002F45AC" w:rsidP="002F45AC">
      <w:pPr>
        <w:rPr>
          <w:rFonts w:asciiTheme="majorHAnsi" w:hAnsiTheme="majorHAnsi" w:cs="Consolas"/>
          <w:b/>
        </w:rPr>
      </w:pPr>
    </w:p>
    <w:p w14:paraId="6C029B1C" w14:textId="77777777" w:rsidR="002F45AC" w:rsidRDefault="002F45AC" w:rsidP="002F45AC">
      <w:pPr>
        <w:rPr>
          <w:rFonts w:asciiTheme="majorHAnsi" w:hAnsiTheme="majorHAnsi" w:cs="Consolas"/>
          <w:b/>
        </w:rPr>
      </w:pPr>
    </w:p>
    <w:p w14:paraId="2D62DE93" w14:textId="77777777" w:rsidR="002F45AC" w:rsidRDefault="002F45AC" w:rsidP="00410FFA">
      <w:pPr>
        <w:rPr>
          <w:rFonts w:asciiTheme="majorHAnsi" w:hAnsiTheme="majorHAnsi" w:cs="Consolas"/>
          <w:b/>
        </w:rPr>
      </w:pPr>
    </w:p>
    <w:p w14:paraId="2056AE57" w14:textId="77777777" w:rsidR="002F45AC" w:rsidRDefault="002F45AC" w:rsidP="00410FFA">
      <w:pPr>
        <w:rPr>
          <w:rFonts w:asciiTheme="majorHAnsi" w:hAnsiTheme="majorHAnsi" w:cs="Consolas"/>
          <w:b/>
        </w:rPr>
      </w:pPr>
    </w:p>
    <w:p w14:paraId="1741C116" w14:textId="77777777" w:rsidR="002F45AC" w:rsidRDefault="002F45AC" w:rsidP="00410FFA">
      <w:pPr>
        <w:rPr>
          <w:rFonts w:asciiTheme="majorHAnsi" w:hAnsiTheme="majorHAnsi" w:cs="Consolas"/>
          <w:b/>
        </w:rPr>
      </w:pPr>
    </w:p>
    <w:p w14:paraId="6FAC5A44" w14:textId="77777777" w:rsidR="002F45AC" w:rsidRPr="002F45AC" w:rsidRDefault="002F45AC" w:rsidP="00410FFA">
      <w:pPr>
        <w:rPr>
          <w:rFonts w:asciiTheme="majorHAnsi" w:hAnsiTheme="majorHAnsi" w:cs="Consolas"/>
          <w:b/>
        </w:rPr>
      </w:pPr>
    </w:p>
    <w:p w14:paraId="7022838E" w14:textId="77777777" w:rsidR="00410FFA" w:rsidRPr="00E53B74" w:rsidRDefault="00410FFA" w:rsidP="00410FFA">
      <w:pPr>
        <w:rPr>
          <w:rFonts w:ascii="Consolas" w:hAnsi="Consolas" w:cs="Consolas"/>
          <w:sz w:val="22"/>
        </w:rPr>
      </w:pPr>
    </w:p>
    <w:p w14:paraId="72816B19" w14:textId="77777777" w:rsidR="00265B6B" w:rsidRPr="00D94C80" w:rsidRDefault="00265B6B" w:rsidP="00E043C6">
      <w:pPr>
        <w:pStyle w:val="NormalWeb"/>
        <w:rPr>
          <w:rFonts w:ascii="Arial" w:hAnsi="Arial" w:cs="Arial"/>
          <w:sz w:val="24"/>
          <w:szCs w:val="24"/>
        </w:rPr>
      </w:pPr>
    </w:p>
    <w:sectPr w:rsidR="00265B6B" w:rsidRPr="00D94C80" w:rsidSect="00D17EBA">
      <w:footerReference w:type="default" r:id="rId11"/>
      <w:pgSz w:w="11906" w:h="16838" w:code="9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458896" w14:textId="77777777" w:rsidR="002F45AC" w:rsidRDefault="002F45AC">
      <w:r>
        <w:separator/>
      </w:r>
    </w:p>
  </w:endnote>
  <w:endnote w:type="continuationSeparator" w:id="0">
    <w:p w14:paraId="7985F698" w14:textId="77777777" w:rsidR="002F45AC" w:rsidRDefault="002F4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2A69B5" w14:textId="77777777" w:rsidR="002F45AC" w:rsidRDefault="002F45AC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F7D7B5E" wp14:editId="6BF2BC95">
              <wp:simplePos x="0" y="0"/>
              <wp:positionH relativeFrom="column">
                <wp:posOffset>0</wp:posOffset>
              </wp:positionH>
              <wp:positionV relativeFrom="paragraph">
                <wp:posOffset>-239395</wp:posOffset>
              </wp:positionV>
              <wp:extent cx="6057900" cy="760730"/>
              <wp:effectExtent l="9525" t="8255" r="9525" b="1206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57900" cy="7607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CB5333" w14:textId="77777777" w:rsidR="002F45AC" w:rsidRDefault="002F45AC" w:rsidP="00A47849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D17EBA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  <w:t>Missão</w:t>
                          </w:r>
                          <w:r w:rsidRPr="00D17EBA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– Desenvolver, difundir e preservar o conhecimento e a cultura pelo ensino, pesquisa e extensão, buscando permanentemente a excelência no atendimento  das necessidades de formação de profissionais qualificados e empreendedores nas áreas da educação, saúde e tecnologia (PDI, p. 93). </w:t>
                          </w:r>
                        </w:p>
                        <w:p w14:paraId="1F43C8BC" w14:textId="77777777" w:rsidR="002F45AC" w:rsidRPr="00D17EBA" w:rsidRDefault="002F45AC" w:rsidP="00A47849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D17EBA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  <w:t xml:space="preserve">Visão </w:t>
                          </w:r>
                          <w:r w:rsidRPr="00D17EBA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-  Ser uma instituição de referência no Ensino Superior em cada localidade em que atua e estar entre as dez melhores do pais até o ano de 2015 (PDI, p. 94).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27" type="#_x0000_t202" style="position:absolute;margin-left:0;margin-top:-18.8pt;width:477pt;height:59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">
              <v:textbox>
                <w:txbxContent>
                  <w:p w14:paraId="7CCB5333" w14:textId="77777777" w:rsidR="00410FFA" w:rsidRDefault="00410FFA" w:rsidP="00A47849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D17EBA"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>Missão</w:t>
                    </w:r>
                    <w:r w:rsidRPr="00D17EBA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– Desenvolver, difundir e preservar o conhecimento e a cultura pelo ensino, pesquisa e extensão, buscando permanentemente a excelência no atendimento  das necessidades de formação de profissionais qualificados e empreendedores nas áreas da educação, saúde e tecnologia (PDI, p. 93). </w:t>
                    </w:r>
                  </w:p>
                  <w:p w14:paraId="1F43C8BC" w14:textId="77777777" w:rsidR="00410FFA" w:rsidRPr="00D17EBA" w:rsidRDefault="00410FFA" w:rsidP="00A47849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D17EBA"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 xml:space="preserve">Visão </w:t>
                    </w:r>
                    <w:r w:rsidRPr="00D17EBA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-  Ser uma instituição de referência no Ensino Superior em cada localidade em que atua e estar entre as dez melhores do pais até o ano de 2015 (PDI, p. 94). </w:t>
                    </w:r>
                  </w:p>
                </w:txbxContent>
              </v:textbox>
            </v:shape>
          </w:pict>
        </mc:Fallback>
      </mc:AlternateContent>
    </w:r>
  </w:p>
  <w:p w14:paraId="5026038B" w14:textId="77777777" w:rsidR="002F45AC" w:rsidRDefault="002F45A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90675F" w14:textId="77777777" w:rsidR="002F45AC" w:rsidRDefault="002F45AC">
      <w:r>
        <w:separator/>
      </w:r>
    </w:p>
  </w:footnote>
  <w:footnote w:type="continuationSeparator" w:id="0">
    <w:p w14:paraId="2F510602" w14:textId="77777777" w:rsidR="002F45AC" w:rsidRDefault="002F4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7EA1C14"/>
    <w:lvl w:ilvl="0">
      <w:numFmt w:val="bullet"/>
      <w:lvlText w:val="*"/>
      <w:lvlJc w:val="left"/>
    </w:lvl>
  </w:abstractNum>
  <w:abstractNum w:abstractNumId="1">
    <w:nsid w:val="03D07215"/>
    <w:multiLevelType w:val="hybridMultilevel"/>
    <w:tmpl w:val="5ED0B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53074"/>
    <w:multiLevelType w:val="hybridMultilevel"/>
    <w:tmpl w:val="FB62AC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73E79"/>
    <w:multiLevelType w:val="hybridMultilevel"/>
    <w:tmpl w:val="8B887DA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010C88"/>
    <w:multiLevelType w:val="hybridMultilevel"/>
    <w:tmpl w:val="BEB48E30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EE50F8"/>
    <w:multiLevelType w:val="hybridMultilevel"/>
    <w:tmpl w:val="0C30F8F2"/>
    <w:lvl w:ilvl="0" w:tplc="0416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>
    <w:nsid w:val="19F626CD"/>
    <w:multiLevelType w:val="hybridMultilevel"/>
    <w:tmpl w:val="8D52ECA0"/>
    <w:lvl w:ilvl="0" w:tplc="4EEC2B2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C863D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9EE9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8EFB7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66A7D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F6883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DCE60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646E0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8E5E2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9C7C2B"/>
    <w:multiLevelType w:val="hybridMultilevel"/>
    <w:tmpl w:val="42F4F5A4"/>
    <w:lvl w:ilvl="0" w:tplc="D9262F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353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486C0D"/>
    <w:multiLevelType w:val="hybridMultilevel"/>
    <w:tmpl w:val="40206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106BA4"/>
    <w:multiLevelType w:val="hybridMultilevel"/>
    <w:tmpl w:val="5EF4421C"/>
    <w:lvl w:ilvl="0" w:tplc="F8662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DB45A0"/>
    <w:multiLevelType w:val="hybridMultilevel"/>
    <w:tmpl w:val="92983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E57F8D"/>
    <w:multiLevelType w:val="hybridMultilevel"/>
    <w:tmpl w:val="4E9C42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EB6317"/>
    <w:multiLevelType w:val="multilevel"/>
    <w:tmpl w:val="777E93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4577687"/>
    <w:multiLevelType w:val="hybridMultilevel"/>
    <w:tmpl w:val="CD1E9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3C6C53"/>
    <w:multiLevelType w:val="multilevel"/>
    <w:tmpl w:val="D2BAD29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8605CC0"/>
    <w:multiLevelType w:val="hybridMultilevel"/>
    <w:tmpl w:val="09625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CD71B2"/>
    <w:multiLevelType w:val="hybridMultilevel"/>
    <w:tmpl w:val="39A289BC"/>
    <w:lvl w:ilvl="0" w:tplc="8A123C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250A3E"/>
    <w:multiLevelType w:val="hybridMultilevel"/>
    <w:tmpl w:val="4F108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344282"/>
    <w:multiLevelType w:val="hybridMultilevel"/>
    <w:tmpl w:val="92983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A836E6"/>
    <w:multiLevelType w:val="multilevel"/>
    <w:tmpl w:val="A6349D3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40F7DB0"/>
    <w:multiLevelType w:val="hybridMultilevel"/>
    <w:tmpl w:val="3D0C825A"/>
    <w:lvl w:ilvl="0" w:tplc="25DE29D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949C9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76BA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07F4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8A1CD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42B0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EC870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D8610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4AEB3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8B52A40"/>
    <w:multiLevelType w:val="multilevel"/>
    <w:tmpl w:val="33BE885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F350EA5"/>
    <w:multiLevelType w:val="hybridMultilevel"/>
    <w:tmpl w:val="3E9A1538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474EAA"/>
    <w:multiLevelType w:val="hybridMultilevel"/>
    <w:tmpl w:val="B74A4AE6"/>
    <w:lvl w:ilvl="0" w:tplc="B83EAA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6A1A8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9677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F647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24D4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AA79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3E866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F801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EA64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FA2635E"/>
    <w:multiLevelType w:val="hybridMultilevel"/>
    <w:tmpl w:val="A8F8DDB0"/>
    <w:lvl w:ilvl="0" w:tplc="04160019">
      <w:start w:val="1"/>
      <w:numFmt w:val="lowerLetter"/>
      <w:lvlText w:val="%1."/>
      <w:lvlJc w:val="left"/>
      <w:pPr>
        <w:ind w:left="1353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"/>
        <w:legacy w:legacy="1" w:legacySpace="0" w:legacyIndent="0"/>
        <w:lvlJc w:val="left"/>
        <w:rPr>
          <w:rFonts w:ascii="Wingdings" w:hAnsi="Wingdings" w:hint="default"/>
          <w:sz w:val="24"/>
        </w:rPr>
      </w:lvl>
    </w:lvlOverride>
  </w:num>
  <w:num w:numId="2">
    <w:abstractNumId w:val="12"/>
  </w:num>
  <w:num w:numId="3">
    <w:abstractNumId w:val="23"/>
  </w:num>
  <w:num w:numId="4">
    <w:abstractNumId w:val="3"/>
  </w:num>
  <w:num w:numId="5">
    <w:abstractNumId w:val="20"/>
  </w:num>
  <w:num w:numId="6">
    <w:abstractNumId w:val="6"/>
  </w:num>
  <w:num w:numId="7">
    <w:abstractNumId w:val="0"/>
    <w:lvlOverride w:ilvl="0">
      <w:lvl w:ilvl="0">
        <w:numFmt w:val="bullet"/>
        <w:lvlText w:val=""/>
        <w:legacy w:legacy="1" w:legacySpace="0" w:legacyIndent="0"/>
        <w:lvlJc w:val="left"/>
        <w:pPr>
          <w:ind w:left="0" w:firstLine="0"/>
        </w:pPr>
        <w:rPr>
          <w:rFonts w:ascii="Wingdings" w:hAnsi="Wingdings" w:hint="default"/>
          <w:sz w:val="18"/>
        </w:rPr>
      </w:lvl>
    </w:lvlOverride>
  </w:num>
  <w:num w:numId="8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9"/>
        </w:rPr>
      </w:lvl>
    </w:lvlOverride>
  </w:num>
  <w:num w:numId="9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18"/>
        </w:rPr>
      </w:lvl>
    </w:lvlOverride>
  </w:num>
  <w:num w:numId="10">
    <w:abstractNumId w:val="15"/>
  </w:num>
  <w:num w:numId="11">
    <w:abstractNumId w:val="2"/>
  </w:num>
  <w:num w:numId="12">
    <w:abstractNumId w:val="22"/>
  </w:num>
  <w:num w:numId="13">
    <w:abstractNumId w:val="4"/>
  </w:num>
  <w:num w:numId="14">
    <w:abstractNumId w:val="5"/>
  </w:num>
  <w:num w:numId="15">
    <w:abstractNumId w:val="11"/>
  </w:num>
  <w:num w:numId="16">
    <w:abstractNumId w:val="14"/>
  </w:num>
  <w:num w:numId="17">
    <w:abstractNumId w:val="19"/>
  </w:num>
  <w:num w:numId="18">
    <w:abstractNumId w:val="21"/>
  </w:num>
  <w:num w:numId="19">
    <w:abstractNumId w:val="8"/>
  </w:num>
  <w:num w:numId="20">
    <w:abstractNumId w:val="17"/>
  </w:num>
  <w:num w:numId="21">
    <w:abstractNumId w:val="13"/>
  </w:num>
  <w:num w:numId="22">
    <w:abstractNumId w:val="18"/>
  </w:num>
  <w:num w:numId="23">
    <w:abstractNumId w:val="1"/>
  </w:num>
  <w:num w:numId="24">
    <w:abstractNumId w:val="10"/>
  </w:num>
  <w:num w:numId="25">
    <w:abstractNumId w:val="16"/>
  </w:num>
  <w:num w:numId="26">
    <w:abstractNumId w:val="9"/>
  </w:num>
  <w:num w:numId="27">
    <w:abstractNumId w:val="7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820"/>
    <w:rsid w:val="000150F0"/>
    <w:rsid w:val="00027DE1"/>
    <w:rsid w:val="000576EF"/>
    <w:rsid w:val="000607D8"/>
    <w:rsid w:val="0008183F"/>
    <w:rsid w:val="000956DB"/>
    <w:rsid w:val="000A4B1E"/>
    <w:rsid w:val="000B1432"/>
    <w:rsid w:val="000B6FD0"/>
    <w:rsid w:val="000F5282"/>
    <w:rsid w:val="000F6F47"/>
    <w:rsid w:val="0010140F"/>
    <w:rsid w:val="001025DA"/>
    <w:rsid w:val="001113B7"/>
    <w:rsid w:val="00125627"/>
    <w:rsid w:val="001604C1"/>
    <w:rsid w:val="001763F6"/>
    <w:rsid w:val="00194318"/>
    <w:rsid w:val="001B13F8"/>
    <w:rsid w:val="001C2ABB"/>
    <w:rsid w:val="001C7BD2"/>
    <w:rsid w:val="001D20DD"/>
    <w:rsid w:val="001F23F1"/>
    <w:rsid w:val="00210DDD"/>
    <w:rsid w:val="00246F96"/>
    <w:rsid w:val="00263E7B"/>
    <w:rsid w:val="00264BF0"/>
    <w:rsid w:val="00265B6B"/>
    <w:rsid w:val="002A697F"/>
    <w:rsid w:val="002B5807"/>
    <w:rsid w:val="002E2AA3"/>
    <w:rsid w:val="002F45AC"/>
    <w:rsid w:val="00314254"/>
    <w:rsid w:val="00334B9A"/>
    <w:rsid w:val="00334BF6"/>
    <w:rsid w:val="00334C3A"/>
    <w:rsid w:val="003460C7"/>
    <w:rsid w:val="0038178A"/>
    <w:rsid w:val="003B665B"/>
    <w:rsid w:val="003E6071"/>
    <w:rsid w:val="003F2F63"/>
    <w:rsid w:val="003F449C"/>
    <w:rsid w:val="00401408"/>
    <w:rsid w:val="00410FFA"/>
    <w:rsid w:val="00454EAB"/>
    <w:rsid w:val="00457A49"/>
    <w:rsid w:val="00484E29"/>
    <w:rsid w:val="00496EC4"/>
    <w:rsid w:val="004A2F46"/>
    <w:rsid w:val="00526639"/>
    <w:rsid w:val="0055383C"/>
    <w:rsid w:val="00557310"/>
    <w:rsid w:val="00560977"/>
    <w:rsid w:val="00561B8D"/>
    <w:rsid w:val="00574CA1"/>
    <w:rsid w:val="00584EC2"/>
    <w:rsid w:val="0059775D"/>
    <w:rsid w:val="005A7C57"/>
    <w:rsid w:val="005C0FC7"/>
    <w:rsid w:val="005D60E7"/>
    <w:rsid w:val="005E0976"/>
    <w:rsid w:val="005E7FBA"/>
    <w:rsid w:val="00637178"/>
    <w:rsid w:val="0064769F"/>
    <w:rsid w:val="00650D7E"/>
    <w:rsid w:val="00667C7E"/>
    <w:rsid w:val="00686788"/>
    <w:rsid w:val="00690148"/>
    <w:rsid w:val="006A6DD9"/>
    <w:rsid w:val="006F5905"/>
    <w:rsid w:val="007031E3"/>
    <w:rsid w:val="007055B6"/>
    <w:rsid w:val="00731CBD"/>
    <w:rsid w:val="0077448B"/>
    <w:rsid w:val="0077661D"/>
    <w:rsid w:val="007B1EB3"/>
    <w:rsid w:val="007B3FE7"/>
    <w:rsid w:val="007E0CA1"/>
    <w:rsid w:val="00817872"/>
    <w:rsid w:val="0083456C"/>
    <w:rsid w:val="008851CC"/>
    <w:rsid w:val="00886946"/>
    <w:rsid w:val="00891A0A"/>
    <w:rsid w:val="00896B30"/>
    <w:rsid w:val="008A11AC"/>
    <w:rsid w:val="008D0263"/>
    <w:rsid w:val="008D7EE2"/>
    <w:rsid w:val="008E4347"/>
    <w:rsid w:val="009116F5"/>
    <w:rsid w:val="00952691"/>
    <w:rsid w:val="00957283"/>
    <w:rsid w:val="00966A5F"/>
    <w:rsid w:val="00994FD7"/>
    <w:rsid w:val="009A5AFF"/>
    <w:rsid w:val="009C016B"/>
    <w:rsid w:val="009F3D45"/>
    <w:rsid w:val="009F4E23"/>
    <w:rsid w:val="00A3539F"/>
    <w:rsid w:val="00A47849"/>
    <w:rsid w:val="00A542C3"/>
    <w:rsid w:val="00A669BD"/>
    <w:rsid w:val="00A70E6F"/>
    <w:rsid w:val="00A727AA"/>
    <w:rsid w:val="00A7430F"/>
    <w:rsid w:val="00A946AE"/>
    <w:rsid w:val="00AC29B8"/>
    <w:rsid w:val="00AD64C1"/>
    <w:rsid w:val="00AF33F5"/>
    <w:rsid w:val="00B071E5"/>
    <w:rsid w:val="00B13A30"/>
    <w:rsid w:val="00B24915"/>
    <w:rsid w:val="00B3381F"/>
    <w:rsid w:val="00B37E5B"/>
    <w:rsid w:val="00B41C6D"/>
    <w:rsid w:val="00B65C80"/>
    <w:rsid w:val="00B6616E"/>
    <w:rsid w:val="00B71772"/>
    <w:rsid w:val="00B738BC"/>
    <w:rsid w:val="00BA5547"/>
    <w:rsid w:val="00BD1632"/>
    <w:rsid w:val="00BD3A9B"/>
    <w:rsid w:val="00BF0E73"/>
    <w:rsid w:val="00BF5A97"/>
    <w:rsid w:val="00C35EBB"/>
    <w:rsid w:val="00C57CBF"/>
    <w:rsid w:val="00C76AD7"/>
    <w:rsid w:val="00CB1BA6"/>
    <w:rsid w:val="00CE2820"/>
    <w:rsid w:val="00CF0334"/>
    <w:rsid w:val="00CF68BD"/>
    <w:rsid w:val="00D119FA"/>
    <w:rsid w:val="00D13F51"/>
    <w:rsid w:val="00D17EBA"/>
    <w:rsid w:val="00D255AA"/>
    <w:rsid w:val="00D31183"/>
    <w:rsid w:val="00D74AF2"/>
    <w:rsid w:val="00D8618C"/>
    <w:rsid w:val="00D94C80"/>
    <w:rsid w:val="00DA3011"/>
    <w:rsid w:val="00DA52B2"/>
    <w:rsid w:val="00DC0B3A"/>
    <w:rsid w:val="00E043C6"/>
    <w:rsid w:val="00E1112B"/>
    <w:rsid w:val="00E23EE7"/>
    <w:rsid w:val="00E25B09"/>
    <w:rsid w:val="00E25DF8"/>
    <w:rsid w:val="00E36C45"/>
    <w:rsid w:val="00E53B74"/>
    <w:rsid w:val="00E61BEB"/>
    <w:rsid w:val="00E86B4D"/>
    <w:rsid w:val="00EC0CDE"/>
    <w:rsid w:val="00EC5A99"/>
    <w:rsid w:val="00F4220C"/>
    <w:rsid w:val="00F42272"/>
    <w:rsid w:val="00F476D2"/>
    <w:rsid w:val="00F4777F"/>
    <w:rsid w:val="00F63267"/>
    <w:rsid w:val="00F961F6"/>
    <w:rsid w:val="00FB0B01"/>
    <w:rsid w:val="00FB794F"/>
    <w:rsid w:val="00FD157E"/>
    <w:rsid w:val="00FF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4B088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6AD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76AD7"/>
    <w:pPr>
      <w:spacing w:after="120" w:line="480" w:lineRule="auto"/>
    </w:pPr>
  </w:style>
  <w:style w:type="paragraph" w:styleId="Header">
    <w:name w:val="header"/>
    <w:basedOn w:val="Normal"/>
    <w:rsid w:val="00C76AD7"/>
    <w:pPr>
      <w:tabs>
        <w:tab w:val="center" w:pos="4419"/>
        <w:tab w:val="right" w:pos="8838"/>
      </w:tabs>
    </w:pPr>
  </w:style>
  <w:style w:type="table" w:styleId="TableGrid">
    <w:name w:val="Table Grid"/>
    <w:basedOn w:val="TableNormal"/>
    <w:rsid w:val="009C01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F4777F"/>
    <w:pPr>
      <w:spacing w:after="120"/>
    </w:pPr>
  </w:style>
  <w:style w:type="paragraph" w:styleId="Footer">
    <w:name w:val="footer"/>
    <w:basedOn w:val="Normal"/>
    <w:link w:val="FooterChar"/>
    <w:uiPriority w:val="99"/>
    <w:rsid w:val="001B13F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7849"/>
    <w:rPr>
      <w:sz w:val="24"/>
      <w:szCs w:val="24"/>
    </w:rPr>
  </w:style>
  <w:style w:type="paragraph" w:styleId="BalloonText">
    <w:name w:val="Balloon Text"/>
    <w:basedOn w:val="Normal"/>
    <w:link w:val="BalloonTextChar"/>
    <w:rsid w:val="00A478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78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3FE7"/>
    <w:pPr>
      <w:spacing w:line="360" w:lineRule="auto"/>
      <w:ind w:left="720" w:firstLine="709"/>
      <w:contextualSpacing/>
      <w:jc w:val="both"/>
    </w:pPr>
    <w:rPr>
      <w:rFonts w:ascii="Arial" w:eastAsiaTheme="minorEastAsia" w:hAnsi="Arial"/>
      <w:lang w:val="en-US" w:eastAsia="en-US" w:bidi="en-US"/>
    </w:rPr>
  </w:style>
  <w:style w:type="paragraph" w:styleId="NormalWeb">
    <w:name w:val="Normal (Web)"/>
    <w:basedOn w:val="Normal"/>
    <w:uiPriority w:val="99"/>
    <w:unhideWhenUsed/>
    <w:rsid w:val="00D31183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6AD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76AD7"/>
    <w:pPr>
      <w:spacing w:after="120" w:line="480" w:lineRule="auto"/>
    </w:pPr>
  </w:style>
  <w:style w:type="paragraph" w:styleId="Header">
    <w:name w:val="header"/>
    <w:basedOn w:val="Normal"/>
    <w:rsid w:val="00C76AD7"/>
    <w:pPr>
      <w:tabs>
        <w:tab w:val="center" w:pos="4419"/>
        <w:tab w:val="right" w:pos="8838"/>
      </w:tabs>
    </w:pPr>
  </w:style>
  <w:style w:type="table" w:styleId="TableGrid">
    <w:name w:val="Table Grid"/>
    <w:basedOn w:val="TableNormal"/>
    <w:rsid w:val="009C01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F4777F"/>
    <w:pPr>
      <w:spacing w:after="120"/>
    </w:pPr>
  </w:style>
  <w:style w:type="paragraph" w:styleId="Footer">
    <w:name w:val="footer"/>
    <w:basedOn w:val="Normal"/>
    <w:link w:val="FooterChar"/>
    <w:uiPriority w:val="99"/>
    <w:rsid w:val="001B13F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7849"/>
    <w:rPr>
      <w:sz w:val="24"/>
      <w:szCs w:val="24"/>
    </w:rPr>
  </w:style>
  <w:style w:type="paragraph" w:styleId="BalloonText">
    <w:name w:val="Balloon Text"/>
    <w:basedOn w:val="Normal"/>
    <w:link w:val="BalloonTextChar"/>
    <w:rsid w:val="00A478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78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3FE7"/>
    <w:pPr>
      <w:spacing w:line="360" w:lineRule="auto"/>
      <w:ind w:left="720" w:firstLine="709"/>
      <w:contextualSpacing/>
      <w:jc w:val="both"/>
    </w:pPr>
    <w:rPr>
      <w:rFonts w:ascii="Arial" w:eastAsiaTheme="minorEastAsia" w:hAnsi="Arial"/>
      <w:lang w:val="en-US" w:eastAsia="en-US" w:bidi="en-US"/>
    </w:rPr>
  </w:style>
  <w:style w:type="paragraph" w:styleId="NormalWeb">
    <w:name w:val="Normal (Web)"/>
    <w:basedOn w:val="Normal"/>
    <w:uiPriority w:val="99"/>
    <w:unhideWhenUsed/>
    <w:rsid w:val="00D31183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0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0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8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5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1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5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ordensino.torres\Documents\Modelos\Modelos\MODELO%20DE%20PROVA%20PADRA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ABEAF4-CC95-414E-9537-DF65FD9C5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\Users\coordensino.torres\Documents\Modelos\Modelos\MODELO DE PROVA PADRAO.dotx</Template>
  <TotalTime>2</TotalTime>
  <Pages>1</Pages>
  <Words>224</Words>
  <Characters>1282</Characters>
  <Application>Microsoft Macintosh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Universidade Luterana do Brasil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Coordenadora de Ensino - Campus Torres</dc:creator>
  <cp:lastModifiedBy>ramon Lummertz</cp:lastModifiedBy>
  <cp:revision>2</cp:revision>
  <dcterms:created xsi:type="dcterms:W3CDTF">2015-08-17T21:46:00Z</dcterms:created>
  <dcterms:modified xsi:type="dcterms:W3CDTF">2015-08-17T21:46:00Z</dcterms:modified>
</cp:coreProperties>
</file>