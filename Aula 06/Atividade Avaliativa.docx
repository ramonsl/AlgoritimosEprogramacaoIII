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36"/>
        <w:gridCol w:w="5386"/>
        <w:gridCol w:w="2268"/>
      </w:tblGrid>
      <w:tr w:rsidR="00281BA8" w:rsidRPr="008B37AB" w14:paraId="35359BB5" w14:textId="77777777" w:rsidTr="00E61330">
        <w:tc>
          <w:tcPr>
            <w:tcW w:w="2836" w:type="dxa"/>
            <w:vAlign w:val="center"/>
          </w:tcPr>
          <w:p w14:paraId="322F4671" w14:textId="77777777" w:rsidR="00281BA8" w:rsidRPr="008B37AB" w:rsidRDefault="009D3061" w:rsidP="00E724D1">
            <w:pPr>
              <w:pStyle w:val="Cabealho"/>
            </w:pPr>
            <w:r>
              <w:rPr>
                <w:noProof/>
              </w:rPr>
              <w:drawing>
                <wp:inline distT="0" distB="0" distL="0" distR="0" wp14:anchorId="42E281E1" wp14:editId="069D67D6">
                  <wp:extent cx="1704975" cy="400050"/>
                  <wp:effectExtent l="19050" t="0" r="9525" b="0"/>
                  <wp:docPr id="1" name="Imagem 1" descr="novaulbra2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vaulbra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</w:tcPr>
          <w:p w14:paraId="5AAE2116" w14:textId="77777777" w:rsidR="00281BA8" w:rsidRPr="007F34E1" w:rsidRDefault="009D3061" w:rsidP="00E72DD4">
            <w:pPr>
              <w:jc w:val="left"/>
              <w:rPr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5FA54113" wp14:editId="61BE68EA">
                  <wp:simplePos x="0" y="0"/>
                  <wp:positionH relativeFrom="column">
                    <wp:posOffset>5667375</wp:posOffset>
                  </wp:positionH>
                  <wp:positionV relativeFrom="paragraph">
                    <wp:posOffset>-16510</wp:posOffset>
                  </wp:positionV>
                  <wp:extent cx="629920" cy="858520"/>
                  <wp:effectExtent l="19050" t="0" r="0" b="0"/>
                  <wp:wrapNone/>
                  <wp:docPr id="296" name="Imagem 296" descr="rosa%20tran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rosa%20trans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20" cy="858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81BA8" w:rsidRPr="004A47D2">
              <w:t>UNIVERSIDADE LUTERANA DO BRASI</w:t>
            </w:r>
            <w:r w:rsidR="00D17E01">
              <w:t>L</w:t>
            </w:r>
            <w:r w:rsidR="00D17E01">
              <w:br/>
              <w:t>ULBRA–Torres</w:t>
            </w:r>
            <w:r w:rsidR="00D17E01">
              <w:br/>
              <w:t xml:space="preserve">CURSOS DE SI E </w:t>
            </w:r>
            <w:r w:rsidR="00281BA8" w:rsidRPr="004A47D2">
              <w:t>STADS</w:t>
            </w:r>
            <w:r w:rsidR="00281BA8" w:rsidRPr="004A47D2">
              <w:br/>
            </w:r>
          </w:p>
        </w:tc>
        <w:tc>
          <w:tcPr>
            <w:tcW w:w="2268" w:type="dxa"/>
          </w:tcPr>
          <w:p w14:paraId="65382022" w14:textId="77777777" w:rsidR="00281BA8" w:rsidRPr="008B37AB" w:rsidRDefault="00880EC1" w:rsidP="00E724D1">
            <w:pPr>
              <w:pStyle w:val="Cabealho"/>
            </w:pPr>
            <w:r>
              <w:rPr>
                <w:noProof/>
              </w:rPr>
              <w:drawing>
                <wp:inline distT="0" distB="0" distL="0" distR="0" wp14:anchorId="60CBD23D" wp14:editId="064D6A52">
                  <wp:extent cx="1303020" cy="38735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_sem_fundo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38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A3430C" w14:textId="77777777" w:rsidR="00281BA8" w:rsidRDefault="00281BA8" w:rsidP="00E724D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5"/>
        <w:gridCol w:w="4880"/>
        <w:gridCol w:w="1950"/>
        <w:gridCol w:w="1394"/>
      </w:tblGrid>
      <w:tr w:rsidR="00281BA8" w14:paraId="739672A5" w14:textId="77777777" w:rsidTr="00E61330">
        <w:tc>
          <w:tcPr>
            <w:tcW w:w="2095" w:type="dxa"/>
            <w:tcBorders>
              <w:top w:val="single" w:sz="24" w:space="0" w:color="auto"/>
            </w:tcBorders>
          </w:tcPr>
          <w:p w14:paraId="66500A75" w14:textId="77777777" w:rsidR="00281BA8" w:rsidRDefault="00281BA8" w:rsidP="00E724D1">
            <w:r>
              <w:t>Disciplina...............:</w:t>
            </w:r>
          </w:p>
        </w:tc>
        <w:tc>
          <w:tcPr>
            <w:tcW w:w="4880" w:type="dxa"/>
            <w:tcBorders>
              <w:top w:val="single" w:sz="24" w:space="0" w:color="auto"/>
            </w:tcBorders>
          </w:tcPr>
          <w:p w14:paraId="27AE284F" w14:textId="77777777" w:rsidR="00281BA8" w:rsidRPr="00432F11" w:rsidRDefault="00281BA8" w:rsidP="00E724D1">
            <w:pPr>
              <w:rPr>
                <w:u w:val="single"/>
              </w:rPr>
            </w:pPr>
          </w:p>
        </w:tc>
        <w:tc>
          <w:tcPr>
            <w:tcW w:w="1950" w:type="dxa"/>
            <w:tcBorders>
              <w:top w:val="single" w:sz="24" w:space="0" w:color="auto"/>
            </w:tcBorders>
          </w:tcPr>
          <w:p w14:paraId="5F4D3790" w14:textId="77777777" w:rsidR="00281BA8" w:rsidRDefault="00281BA8" w:rsidP="00E724D1">
            <w:r>
              <w:t>Código.................:</w:t>
            </w:r>
          </w:p>
        </w:tc>
        <w:tc>
          <w:tcPr>
            <w:tcW w:w="1394" w:type="dxa"/>
            <w:tcBorders>
              <w:top w:val="single" w:sz="24" w:space="0" w:color="auto"/>
            </w:tcBorders>
          </w:tcPr>
          <w:p w14:paraId="3059797D" w14:textId="77777777" w:rsidR="00281BA8" w:rsidRPr="006D2131" w:rsidRDefault="00281BA8" w:rsidP="00E724D1"/>
        </w:tc>
      </w:tr>
      <w:tr w:rsidR="00281BA8" w14:paraId="008238B2" w14:textId="77777777" w:rsidTr="00E61330">
        <w:tc>
          <w:tcPr>
            <w:tcW w:w="2095" w:type="dxa"/>
          </w:tcPr>
          <w:p w14:paraId="6DB913A8" w14:textId="77777777" w:rsidR="00281BA8" w:rsidRDefault="00281BA8" w:rsidP="00E724D1">
            <w:r>
              <w:t>Professor...............:</w:t>
            </w:r>
          </w:p>
        </w:tc>
        <w:tc>
          <w:tcPr>
            <w:tcW w:w="4880" w:type="dxa"/>
          </w:tcPr>
          <w:p w14:paraId="70340DA3" w14:textId="77777777" w:rsidR="00281BA8" w:rsidRDefault="00561570" w:rsidP="00E724D1">
            <w:r>
              <w:t>Ramon dos Santos Lummertz</w:t>
            </w:r>
          </w:p>
        </w:tc>
        <w:tc>
          <w:tcPr>
            <w:tcW w:w="1950" w:type="dxa"/>
          </w:tcPr>
          <w:p w14:paraId="17FC1EED" w14:textId="77777777" w:rsidR="00281BA8" w:rsidRDefault="00281BA8" w:rsidP="00E724D1">
            <w:r>
              <w:t>Semestre letivo...:</w:t>
            </w:r>
          </w:p>
        </w:tc>
        <w:tc>
          <w:tcPr>
            <w:tcW w:w="1394" w:type="dxa"/>
          </w:tcPr>
          <w:p w14:paraId="3E3B358D" w14:textId="4BBABC25" w:rsidR="00281BA8" w:rsidRDefault="00281BA8" w:rsidP="005828A0">
            <w:r>
              <w:t>201</w:t>
            </w:r>
            <w:r w:rsidR="005828A0">
              <w:t>6</w:t>
            </w:r>
            <w:r>
              <w:t>/</w:t>
            </w:r>
            <w:r w:rsidR="00234752">
              <w:t>1</w:t>
            </w:r>
          </w:p>
        </w:tc>
      </w:tr>
      <w:tr w:rsidR="00281BA8" w14:paraId="42280B35" w14:textId="77777777" w:rsidTr="00E61330">
        <w:tc>
          <w:tcPr>
            <w:tcW w:w="2095" w:type="dxa"/>
          </w:tcPr>
          <w:p w14:paraId="1EC5A94E" w14:textId="77777777" w:rsidR="00281BA8" w:rsidRDefault="00281BA8" w:rsidP="00E724D1">
            <w:r>
              <w:t>Curso.....................:</w:t>
            </w:r>
          </w:p>
        </w:tc>
        <w:tc>
          <w:tcPr>
            <w:tcW w:w="4880" w:type="dxa"/>
          </w:tcPr>
          <w:p w14:paraId="1FFCE85C" w14:textId="4F7FB3B0" w:rsidR="00281BA8" w:rsidRDefault="0093702A" w:rsidP="0093702A">
            <w:r>
              <w:t>AP</w:t>
            </w:r>
            <w:r w:rsidR="002C6503">
              <w:t>3</w:t>
            </w:r>
          </w:p>
        </w:tc>
        <w:tc>
          <w:tcPr>
            <w:tcW w:w="1950" w:type="dxa"/>
          </w:tcPr>
          <w:p w14:paraId="446ADA4A" w14:textId="77777777" w:rsidR="00281BA8" w:rsidRDefault="00281BA8" w:rsidP="00E724D1">
            <w:r>
              <w:t>Data.....................:</w:t>
            </w:r>
          </w:p>
        </w:tc>
        <w:tc>
          <w:tcPr>
            <w:tcW w:w="1394" w:type="dxa"/>
          </w:tcPr>
          <w:p w14:paraId="5245284E" w14:textId="77777777" w:rsidR="00281BA8" w:rsidRDefault="00281BA8" w:rsidP="00E45791"/>
        </w:tc>
      </w:tr>
      <w:tr w:rsidR="00281BA8" w14:paraId="043D865F" w14:textId="77777777" w:rsidTr="00E61330">
        <w:tc>
          <w:tcPr>
            <w:tcW w:w="2095" w:type="dxa"/>
            <w:tcBorders>
              <w:bottom w:val="single" w:sz="24" w:space="0" w:color="auto"/>
            </w:tcBorders>
          </w:tcPr>
          <w:p w14:paraId="1542C60D" w14:textId="77777777" w:rsidR="00281BA8" w:rsidRDefault="00281BA8" w:rsidP="00E724D1">
            <w:r>
              <w:t xml:space="preserve">Aluno.....................: </w:t>
            </w:r>
          </w:p>
        </w:tc>
        <w:tc>
          <w:tcPr>
            <w:tcW w:w="4880" w:type="dxa"/>
            <w:tcBorders>
              <w:bottom w:val="single" w:sz="24" w:space="0" w:color="auto"/>
            </w:tcBorders>
          </w:tcPr>
          <w:p w14:paraId="3DB49360" w14:textId="77777777" w:rsidR="00281BA8" w:rsidRDefault="00281BA8" w:rsidP="00E724D1"/>
        </w:tc>
        <w:tc>
          <w:tcPr>
            <w:tcW w:w="1950" w:type="dxa"/>
            <w:tcBorders>
              <w:bottom w:val="single" w:sz="24" w:space="0" w:color="auto"/>
            </w:tcBorders>
          </w:tcPr>
          <w:p w14:paraId="53869B9F" w14:textId="77777777" w:rsidR="00281BA8" w:rsidRDefault="00281BA8" w:rsidP="00E724D1">
            <w:r>
              <w:t>Nota ....................:</w:t>
            </w:r>
          </w:p>
        </w:tc>
        <w:tc>
          <w:tcPr>
            <w:tcW w:w="1394" w:type="dxa"/>
            <w:tcBorders>
              <w:bottom w:val="single" w:sz="24" w:space="0" w:color="auto"/>
            </w:tcBorders>
          </w:tcPr>
          <w:p w14:paraId="6E0D031E" w14:textId="77777777" w:rsidR="00281BA8" w:rsidRDefault="00281BA8" w:rsidP="00E724D1"/>
        </w:tc>
      </w:tr>
    </w:tbl>
    <w:p w14:paraId="4758905A" w14:textId="77777777" w:rsidR="00281BA8" w:rsidRDefault="00281BA8" w:rsidP="00E724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14"/>
      </w:tblGrid>
      <w:tr w:rsidR="00281BA8" w14:paraId="319BF4A4" w14:textId="77777777" w:rsidTr="00E61330">
        <w:tc>
          <w:tcPr>
            <w:tcW w:w="10314" w:type="dxa"/>
            <w:shd w:val="clear" w:color="auto" w:fill="F3F3F3"/>
          </w:tcPr>
          <w:p w14:paraId="2BA69C1F" w14:textId="4DEF8AAE" w:rsidR="00AD02C8" w:rsidRDefault="00281BA8" w:rsidP="00E724D1">
            <w:r w:rsidRPr="005F1102">
              <w:t>INSTRUÇÕES</w:t>
            </w:r>
            <w:r w:rsidR="008867F8">
              <w:t xml:space="preserve"> ATIVIDADE </w:t>
            </w:r>
          </w:p>
          <w:p w14:paraId="61DFA406" w14:textId="4F40F5A7" w:rsidR="0093702A" w:rsidRDefault="00444369" w:rsidP="00E724D1">
            <w:r>
              <w:t>Atividade para ser realizada individual</w:t>
            </w:r>
            <w:r w:rsidR="0093702A">
              <w:t>;</w:t>
            </w:r>
          </w:p>
          <w:p w14:paraId="5BA46CD2" w14:textId="12A1F747" w:rsidR="0093702A" w:rsidRDefault="0093702A" w:rsidP="00E724D1">
            <w:r>
              <w:t xml:space="preserve">Peso da Avaliação </w:t>
            </w:r>
            <w:r w:rsidR="00444369">
              <w:t>2</w:t>
            </w:r>
            <w:r>
              <w:t>.</w:t>
            </w:r>
          </w:p>
          <w:p w14:paraId="6B2D9BA6" w14:textId="7195D4E2" w:rsidR="00101B3F" w:rsidRDefault="004849E1" w:rsidP="00CE565C">
            <w:r>
              <w:t xml:space="preserve">Entrega </w:t>
            </w:r>
            <w:r w:rsidR="00444369">
              <w:t>10</w:t>
            </w:r>
            <w:r w:rsidR="007F5B92">
              <w:t>/</w:t>
            </w:r>
            <w:r w:rsidR="00444369">
              <w:t>09</w:t>
            </w:r>
            <w:r w:rsidR="007F5B92">
              <w:t>/</w:t>
            </w:r>
            <w:bookmarkStart w:id="0" w:name="_GoBack"/>
            <w:bookmarkEnd w:id="0"/>
            <w:r w:rsidR="007F5B92">
              <w:t>16</w:t>
            </w:r>
          </w:p>
          <w:p w14:paraId="31C0196B" w14:textId="03EE8C29" w:rsidR="004211D7" w:rsidRPr="007F5B92" w:rsidRDefault="004211D7" w:rsidP="00CE565C">
            <w:pPr>
              <w:rPr>
                <w:u w:val="single"/>
              </w:rPr>
            </w:pPr>
          </w:p>
        </w:tc>
      </w:tr>
    </w:tbl>
    <w:p w14:paraId="73601B19" w14:textId="0421F114" w:rsidR="00B478C9" w:rsidRDefault="004849E1" w:rsidP="00B478C9">
      <w:pPr>
        <w:pStyle w:val="NormalWeb"/>
        <w:ind w:left="360"/>
        <w:rPr>
          <w:rFonts w:ascii="ArialMT" w:hAnsi="ArialMT" w:cs="ArialMT"/>
        </w:rPr>
      </w:pPr>
      <w:r>
        <w:rPr>
          <w:rFonts w:ascii="ArialMT" w:hAnsi="ArialMT" w:cs="ArialMT"/>
        </w:rPr>
        <w:t>Faça um programa para cadastrar livros cada livro</w:t>
      </w:r>
      <w:r w:rsidR="009310DD">
        <w:rPr>
          <w:rFonts w:ascii="ArialMT" w:hAnsi="ArialMT" w:cs="ArialMT"/>
        </w:rPr>
        <w:t xml:space="preserve"> deve ser cadastrado na biblioteca com </w:t>
      </w:r>
      <w:r w:rsidR="00324309">
        <w:rPr>
          <w:rFonts w:ascii="ArialMT" w:hAnsi="ArialMT" w:cs="ArialMT"/>
        </w:rPr>
        <w:t>titu</w:t>
      </w:r>
      <w:r w:rsidR="00B478C9">
        <w:rPr>
          <w:rFonts w:ascii="ArialMT" w:hAnsi="ArialMT" w:cs="ArialMT"/>
        </w:rPr>
        <w:t>lo, editora, numero de paginas,</w:t>
      </w:r>
      <w:r w:rsidR="00324309">
        <w:rPr>
          <w:rFonts w:ascii="ArialMT" w:hAnsi="ArialMT" w:cs="ArialMT"/>
        </w:rPr>
        <w:t xml:space="preserve"> autor</w:t>
      </w:r>
      <w:r w:rsidR="00B478C9">
        <w:rPr>
          <w:rFonts w:ascii="ArialMT" w:hAnsi="ArialMT" w:cs="ArialMT"/>
        </w:rPr>
        <w:t xml:space="preserve"> e numero de exemplares</w:t>
      </w:r>
      <w:r w:rsidR="00324309">
        <w:rPr>
          <w:rFonts w:ascii="ArialMT" w:hAnsi="ArialMT" w:cs="ArialMT"/>
        </w:rPr>
        <w:t xml:space="preserve">. Cada Autor possui nome, sobrenome e </w:t>
      </w:r>
      <w:proofErr w:type="spellStart"/>
      <w:r w:rsidR="00324309">
        <w:rPr>
          <w:rFonts w:ascii="ArialMT" w:hAnsi="ArialMT" w:cs="ArialMT"/>
        </w:rPr>
        <w:t>email</w:t>
      </w:r>
      <w:proofErr w:type="spellEnd"/>
      <w:r w:rsidR="00324309">
        <w:rPr>
          <w:rFonts w:ascii="ArialMT" w:hAnsi="ArialMT" w:cs="ArialMT"/>
        </w:rPr>
        <w:t xml:space="preserve"> para contato.</w:t>
      </w:r>
      <w:r w:rsidR="00B478C9">
        <w:rPr>
          <w:rFonts w:ascii="ArialMT" w:hAnsi="ArialMT" w:cs="ArialMT"/>
        </w:rPr>
        <w:t xml:space="preserve"> Todas as editoras possuem Nome, Enderenço para a correspondência e </w:t>
      </w:r>
      <w:proofErr w:type="spellStart"/>
      <w:r w:rsidR="00B478C9">
        <w:rPr>
          <w:rFonts w:ascii="ArialMT" w:hAnsi="ArialMT" w:cs="ArialMT"/>
        </w:rPr>
        <w:t>email</w:t>
      </w:r>
      <w:proofErr w:type="spellEnd"/>
      <w:r w:rsidR="00B478C9">
        <w:rPr>
          <w:rFonts w:ascii="ArialMT" w:hAnsi="ArialMT" w:cs="ArialMT"/>
        </w:rPr>
        <w:t>.</w:t>
      </w:r>
    </w:p>
    <w:p w14:paraId="5D4B7992" w14:textId="0FCE9304" w:rsidR="00B478C9" w:rsidRDefault="00B478C9" w:rsidP="00B478C9">
      <w:pPr>
        <w:pStyle w:val="NormalWeb"/>
        <w:ind w:left="360"/>
        <w:rPr>
          <w:rFonts w:ascii="ArialMT" w:hAnsi="ArialMT" w:cs="ArialMT"/>
        </w:rPr>
      </w:pPr>
      <w:r>
        <w:rPr>
          <w:rFonts w:ascii="ArialMT" w:hAnsi="ArialMT" w:cs="ArialMT"/>
        </w:rPr>
        <w:t xml:space="preserve">A biblioteca precisa saber quantos Títulos cadastrados ela possui, quantos livros </w:t>
      </w:r>
      <w:r w:rsidR="005C11C4">
        <w:rPr>
          <w:rFonts w:ascii="ArialMT" w:hAnsi="ArialMT" w:cs="ArialMT"/>
        </w:rPr>
        <w:t xml:space="preserve">cadastrados. No programa será possível cadastra, remover e editar os livros. </w:t>
      </w:r>
    </w:p>
    <w:p w14:paraId="2B417F4E" w14:textId="5EE21B03" w:rsidR="005C11C4" w:rsidRDefault="005C11C4" w:rsidP="00B478C9">
      <w:pPr>
        <w:pStyle w:val="NormalWeb"/>
        <w:ind w:left="360"/>
        <w:rPr>
          <w:rFonts w:ascii="ArialMT" w:hAnsi="ArialMT" w:cs="ArialMT"/>
        </w:rPr>
      </w:pPr>
      <w:r>
        <w:rPr>
          <w:rFonts w:ascii="ArialMT" w:hAnsi="ArialMT" w:cs="ArialMT"/>
        </w:rPr>
        <w:t>Devera ser possível também pesquisar livros informando editor, autor ou</w:t>
      </w:r>
      <w:r w:rsidR="00DF2631">
        <w:rPr>
          <w:rFonts w:ascii="ArialMT" w:hAnsi="ArialMT" w:cs="ArialMT"/>
        </w:rPr>
        <w:t xml:space="preserve"> titulo do livro.</w:t>
      </w:r>
    </w:p>
    <w:p w14:paraId="1103EE85" w14:textId="5E76071A" w:rsidR="00DF2631" w:rsidRDefault="00DF2631" w:rsidP="00B478C9">
      <w:pPr>
        <w:pStyle w:val="NormalWeb"/>
        <w:ind w:left="360"/>
        <w:rPr>
          <w:rFonts w:ascii="ArialMT" w:hAnsi="ArialMT" w:cs="ArialMT"/>
        </w:rPr>
      </w:pPr>
      <w:r>
        <w:rPr>
          <w:rFonts w:ascii="ArialMT" w:hAnsi="ArialMT" w:cs="ArialMT"/>
        </w:rPr>
        <w:t>Todas essas informações devem ser armazenadas em um vetor.</w:t>
      </w:r>
    </w:p>
    <w:p w14:paraId="07158639" w14:textId="5B4C0D6C" w:rsidR="002C6503" w:rsidRPr="00B478C9" w:rsidRDefault="002C6503" w:rsidP="00B478C9">
      <w:pPr>
        <w:pStyle w:val="NormalWeb"/>
        <w:ind w:left="360"/>
        <w:rPr>
          <w:rFonts w:ascii="ArialMT" w:hAnsi="ArialMT" w:cs="ArialMT"/>
        </w:rPr>
      </w:pPr>
      <w:r>
        <w:rPr>
          <w:rFonts w:ascii="ArialMT" w:hAnsi="ArialMT" w:cs="ArialMT"/>
        </w:rPr>
        <w:t xml:space="preserve">É importante validar alguns dados, por exemplo o nome do autor deve ser apenas letras e não conter números, o titulo do livro obrigatoriamente deve possuir mais que 5 caracteres, o </w:t>
      </w:r>
      <w:proofErr w:type="spellStart"/>
      <w:r>
        <w:rPr>
          <w:rFonts w:ascii="ArialMT" w:hAnsi="ArialMT" w:cs="ArialMT"/>
        </w:rPr>
        <w:t>email</w:t>
      </w:r>
      <w:proofErr w:type="spellEnd"/>
      <w:r>
        <w:rPr>
          <w:rFonts w:ascii="ArialMT" w:hAnsi="ArialMT" w:cs="ArialMT"/>
        </w:rPr>
        <w:t xml:space="preserve"> deve possuir o </w:t>
      </w:r>
      <w:proofErr w:type="gramStart"/>
      <w:r>
        <w:rPr>
          <w:rFonts w:ascii="ArialMT" w:hAnsi="ArialMT" w:cs="ArialMT"/>
        </w:rPr>
        <w:t>@.{</w:t>
      </w:r>
      <w:proofErr w:type="gramEnd"/>
      <w:r>
        <w:rPr>
          <w:rFonts w:ascii="ArialMT" w:hAnsi="ArialMT" w:cs="ArialMT"/>
        </w:rPr>
        <w:t>Você pode criar outras validações.}</w:t>
      </w:r>
    </w:p>
    <w:sectPr w:rsidR="002C6503" w:rsidRPr="00B478C9" w:rsidSect="00AB3D30">
      <w:pgSz w:w="11907" w:h="16840" w:code="9"/>
      <w:pgMar w:top="720" w:right="862" w:bottom="851" w:left="862" w:header="289" w:footer="851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357866" w14:textId="77777777" w:rsidR="00E727F2" w:rsidRDefault="00E727F2" w:rsidP="00E724D1">
      <w:r>
        <w:separator/>
      </w:r>
    </w:p>
  </w:endnote>
  <w:endnote w:type="continuationSeparator" w:id="0">
    <w:p w14:paraId="54D85FE9" w14:textId="77777777" w:rsidR="00E727F2" w:rsidRDefault="00E727F2" w:rsidP="00E7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MT"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CC42DE" w14:textId="77777777" w:rsidR="00E727F2" w:rsidRDefault="00E727F2" w:rsidP="00E724D1">
      <w:r>
        <w:separator/>
      </w:r>
    </w:p>
  </w:footnote>
  <w:footnote w:type="continuationSeparator" w:id="0">
    <w:p w14:paraId="4FD105BF" w14:textId="77777777" w:rsidR="00E727F2" w:rsidRDefault="00E727F2" w:rsidP="00E72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F511E8"/>
    <w:multiLevelType w:val="hybridMultilevel"/>
    <w:tmpl w:val="573636BC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15796EF0"/>
    <w:multiLevelType w:val="hybridMultilevel"/>
    <w:tmpl w:val="5308C954"/>
    <w:lvl w:ilvl="0" w:tplc="A8789090">
      <w:start w:val="6"/>
      <w:numFmt w:val="decimal"/>
      <w:lvlText w:val="%1-"/>
      <w:lvlJc w:val="left"/>
      <w:pPr>
        <w:ind w:left="644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56E1EF0"/>
    <w:multiLevelType w:val="hybridMultilevel"/>
    <w:tmpl w:val="1798A45E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>
    <w:nsid w:val="2AB92BFE"/>
    <w:multiLevelType w:val="hybridMultilevel"/>
    <w:tmpl w:val="3DC2C000"/>
    <w:lvl w:ilvl="0" w:tplc="032CF778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B62A71"/>
    <w:multiLevelType w:val="hybridMultilevel"/>
    <w:tmpl w:val="2022364A"/>
    <w:lvl w:ilvl="0" w:tplc="224409E0">
      <w:start w:val="6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D50"/>
    <w:rsid w:val="00007990"/>
    <w:rsid w:val="0003022B"/>
    <w:rsid w:val="00037DA1"/>
    <w:rsid w:val="000457F9"/>
    <w:rsid w:val="00046C74"/>
    <w:rsid w:val="000637CC"/>
    <w:rsid w:val="00084654"/>
    <w:rsid w:val="00093FAD"/>
    <w:rsid w:val="000C2080"/>
    <w:rsid w:val="000C48C2"/>
    <w:rsid w:val="000C5810"/>
    <w:rsid w:val="000D0A9E"/>
    <w:rsid w:val="000E2823"/>
    <w:rsid w:val="000F5CDA"/>
    <w:rsid w:val="00101B3F"/>
    <w:rsid w:val="00101E99"/>
    <w:rsid w:val="001169E4"/>
    <w:rsid w:val="00122530"/>
    <w:rsid w:val="001352FF"/>
    <w:rsid w:val="0016504B"/>
    <w:rsid w:val="001669D6"/>
    <w:rsid w:val="00186205"/>
    <w:rsid w:val="0019330D"/>
    <w:rsid w:val="001C022A"/>
    <w:rsid w:val="001C20C6"/>
    <w:rsid w:val="001D2796"/>
    <w:rsid w:val="001D3877"/>
    <w:rsid w:val="001D67E0"/>
    <w:rsid w:val="001E486A"/>
    <w:rsid w:val="001E5F67"/>
    <w:rsid w:val="001E6F94"/>
    <w:rsid w:val="002024D1"/>
    <w:rsid w:val="0020508C"/>
    <w:rsid w:val="002105C7"/>
    <w:rsid w:val="00216F6C"/>
    <w:rsid w:val="00233F60"/>
    <w:rsid w:val="00234752"/>
    <w:rsid w:val="00235CFD"/>
    <w:rsid w:val="00243D04"/>
    <w:rsid w:val="002505A4"/>
    <w:rsid w:val="00253CDF"/>
    <w:rsid w:val="002737E3"/>
    <w:rsid w:val="00277A0E"/>
    <w:rsid w:val="00281BA8"/>
    <w:rsid w:val="002915C6"/>
    <w:rsid w:val="00293AD6"/>
    <w:rsid w:val="00294F68"/>
    <w:rsid w:val="002A1CB0"/>
    <w:rsid w:val="002B3932"/>
    <w:rsid w:val="002C6503"/>
    <w:rsid w:val="002D00C3"/>
    <w:rsid w:val="002F5D30"/>
    <w:rsid w:val="00316A20"/>
    <w:rsid w:val="00324309"/>
    <w:rsid w:val="00337CBF"/>
    <w:rsid w:val="00354C10"/>
    <w:rsid w:val="003742C2"/>
    <w:rsid w:val="0038079A"/>
    <w:rsid w:val="003908FD"/>
    <w:rsid w:val="00395EC4"/>
    <w:rsid w:val="003F1023"/>
    <w:rsid w:val="003F41FE"/>
    <w:rsid w:val="00411263"/>
    <w:rsid w:val="00412A15"/>
    <w:rsid w:val="00412DCA"/>
    <w:rsid w:val="004211D7"/>
    <w:rsid w:val="004303B6"/>
    <w:rsid w:val="00432F11"/>
    <w:rsid w:val="00444369"/>
    <w:rsid w:val="004502AE"/>
    <w:rsid w:val="0046232B"/>
    <w:rsid w:val="00462744"/>
    <w:rsid w:val="00465C45"/>
    <w:rsid w:val="00467BF9"/>
    <w:rsid w:val="00476960"/>
    <w:rsid w:val="004849E1"/>
    <w:rsid w:val="00496D6B"/>
    <w:rsid w:val="004B0ED2"/>
    <w:rsid w:val="004E247E"/>
    <w:rsid w:val="004E2C24"/>
    <w:rsid w:val="004F4B2F"/>
    <w:rsid w:val="005030C2"/>
    <w:rsid w:val="00533DB5"/>
    <w:rsid w:val="0055653D"/>
    <w:rsid w:val="00560CE5"/>
    <w:rsid w:val="00560E05"/>
    <w:rsid w:val="00561570"/>
    <w:rsid w:val="0056631B"/>
    <w:rsid w:val="00577C2D"/>
    <w:rsid w:val="005828A0"/>
    <w:rsid w:val="005870CC"/>
    <w:rsid w:val="00593301"/>
    <w:rsid w:val="00593DD9"/>
    <w:rsid w:val="005946E1"/>
    <w:rsid w:val="005C11C4"/>
    <w:rsid w:val="005E1A75"/>
    <w:rsid w:val="005E5DF5"/>
    <w:rsid w:val="00604C64"/>
    <w:rsid w:val="0061088E"/>
    <w:rsid w:val="00614777"/>
    <w:rsid w:val="00620A5B"/>
    <w:rsid w:val="0063375B"/>
    <w:rsid w:val="00635F96"/>
    <w:rsid w:val="00654511"/>
    <w:rsid w:val="00671864"/>
    <w:rsid w:val="0068465A"/>
    <w:rsid w:val="0068553C"/>
    <w:rsid w:val="00697CE4"/>
    <w:rsid w:val="006B7538"/>
    <w:rsid w:val="006B77E0"/>
    <w:rsid w:val="007043B3"/>
    <w:rsid w:val="0073582D"/>
    <w:rsid w:val="0074148A"/>
    <w:rsid w:val="00750E90"/>
    <w:rsid w:val="00765BF9"/>
    <w:rsid w:val="00774838"/>
    <w:rsid w:val="0078411E"/>
    <w:rsid w:val="007B5A8B"/>
    <w:rsid w:val="007F34E1"/>
    <w:rsid w:val="007F5B92"/>
    <w:rsid w:val="00804374"/>
    <w:rsid w:val="00810A17"/>
    <w:rsid w:val="008151C2"/>
    <w:rsid w:val="00826712"/>
    <w:rsid w:val="0083163D"/>
    <w:rsid w:val="008642A5"/>
    <w:rsid w:val="00880EC1"/>
    <w:rsid w:val="008867F8"/>
    <w:rsid w:val="00893FC8"/>
    <w:rsid w:val="008A3CEE"/>
    <w:rsid w:val="008B7363"/>
    <w:rsid w:val="008D330E"/>
    <w:rsid w:val="009260EA"/>
    <w:rsid w:val="009309DD"/>
    <w:rsid w:val="009310DD"/>
    <w:rsid w:val="0093702A"/>
    <w:rsid w:val="0094180A"/>
    <w:rsid w:val="00951AEC"/>
    <w:rsid w:val="0095309A"/>
    <w:rsid w:val="00954F74"/>
    <w:rsid w:val="009879D2"/>
    <w:rsid w:val="0099298F"/>
    <w:rsid w:val="009D02CC"/>
    <w:rsid w:val="009D3061"/>
    <w:rsid w:val="009D43EE"/>
    <w:rsid w:val="009E70A9"/>
    <w:rsid w:val="009F2777"/>
    <w:rsid w:val="009F388D"/>
    <w:rsid w:val="009F43A3"/>
    <w:rsid w:val="00A14E74"/>
    <w:rsid w:val="00A52786"/>
    <w:rsid w:val="00A602C6"/>
    <w:rsid w:val="00A66569"/>
    <w:rsid w:val="00A7317C"/>
    <w:rsid w:val="00A81F0D"/>
    <w:rsid w:val="00A84578"/>
    <w:rsid w:val="00AB3D30"/>
    <w:rsid w:val="00AC51B8"/>
    <w:rsid w:val="00AC7251"/>
    <w:rsid w:val="00AD02C8"/>
    <w:rsid w:val="00AF1282"/>
    <w:rsid w:val="00B02090"/>
    <w:rsid w:val="00B04F50"/>
    <w:rsid w:val="00B16D50"/>
    <w:rsid w:val="00B2721B"/>
    <w:rsid w:val="00B32F8C"/>
    <w:rsid w:val="00B44AC4"/>
    <w:rsid w:val="00B478C9"/>
    <w:rsid w:val="00B558E2"/>
    <w:rsid w:val="00B652B5"/>
    <w:rsid w:val="00B712A1"/>
    <w:rsid w:val="00BA04B5"/>
    <w:rsid w:val="00BA1E2A"/>
    <w:rsid w:val="00BF4FC7"/>
    <w:rsid w:val="00C011AE"/>
    <w:rsid w:val="00C063D2"/>
    <w:rsid w:val="00C16667"/>
    <w:rsid w:val="00C217CD"/>
    <w:rsid w:val="00C579E0"/>
    <w:rsid w:val="00C61AB7"/>
    <w:rsid w:val="00C801B7"/>
    <w:rsid w:val="00C83EBC"/>
    <w:rsid w:val="00C933CA"/>
    <w:rsid w:val="00CA216D"/>
    <w:rsid w:val="00CB3EFC"/>
    <w:rsid w:val="00CB711A"/>
    <w:rsid w:val="00CE5330"/>
    <w:rsid w:val="00CE565C"/>
    <w:rsid w:val="00D169B4"/>
    <w:rsid w:val="00D17E01"/>
    <w:rsid w:val="00D33C9A"/>
    <w:rsid w:val="00D43E6F"/>
    <w:rsid w:val="00D501CC"/>
    <w:rsid w:val="00D70DBB"/>
    <w:rsid w:val="00D72ECB"/>
    <w:rsid w:val="00D81522"/>
    <w:rsid w:val="00D90BCC"/>
    <w:rsid w:val="00D94FEF"/>
    <w:rsid w:val="00DB4C57"/>
    <w:rsid w:val="00DB4FFB"/>
    <w:rsid w:val="00DE77B5"/>
    <w:rsid w:val="00DF2631"/>
    <w:rsid w:val="00DF7E5E"/>
    <w:rsid w:val="00E145C7"/>
    <w:rsid w:val="00E3037E"/>
    <w:rsid w:val="00E331C6"/>
    <w:rsid w:val="00E44DEF"/>
    <w:rsid w:val="00E45257"/>
    <w:rsid w:val="00E45791"/>
    <w:rsid w:val="00E46761"/>
    <w:rsid w:val="00E61330"/>
    <w:rsid w:val="00E724D1"/>
    <w:rsid w:val="00E727F2"/>
    <w:rsid w:val="00E72DD4"/>
    <w:rsid w:val="00E8427D"/>
    <w:rsid w:val="00EA0839"/>
    <w:rsid w:val="00EA2A8F"/>
    <w:rsid w:val="00EA3411"/>
    <w:rsid w:val="00EB27D5"/>
    <w:rsid w:val="00EC62E4"/>
    <w:rsid w:val="00EC7586"/>
    <w:rsid w:val="00EE620A"/>
    <w:rsid w:val="00EF28A2"/>
    <w:rsid w:val="00F02583"/>
    <w:rsid w:val="00F3493B"/>
    <w:rsid w:val="00F4259F"/>
    <w:rsid w:val="00F64EFF"/>
    <w:rsid w:val="00F83973"/>
    <w:rsid w:val="00F945FF"/>
    <w:rsid w:val="00FB5470"/>
    <w:rsid w:val="00FB5B5C"/>
    <w:rsid w:val="00FD1198"/>
    <w:rsid w:val="00FE14CF"/>
    <w:rsid w:val="00FE2D67"/>
    <w:rsid w:val="00FE5DE2"/>
    <w:rsid w:val="00FF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9C02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1C2"/>
    <w:pPr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AF1282"/>
    <w:pPr>
      <w:keepNext/>
      <w:spacing w:after="120"/>
      <w:ind w:firstLine="708"/>
      <w:jc w:val="center"/>
      <w:outlineLvl w:val="0"/>
    </w:pPr>
    <w:rPr>
      <w:b/>
      <w:bCs/>
      <w:sz w:val="22"/>
    </w:rPr>
  </w:style>
  <w:style w:type="paragraph" w:styleId="Ttulo2">
    <w:name w:val="heading 2"/>
    <w:basedOn w:val="Normal"/>
    <w:next w:val="Normal"/>
    <w:qFormat/>
    <w:rsid w:val="00AF1282"/>
    <w:pPr>
      <w:keepNext/>
      <w:ind w:firstLine="708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AF1282"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AF1282"/>
    <w:pPr>
      <w:keepNext/>
      <w:outlineLvl w:val="3"/>
    </w:pPr>
    <w:rPr>
      <w:rFonts w:ascii="TimesNewRoman" w:hAnsi="TimesNewRoman"/>
      <w:b/>
      <w:bCs/>
      <w:sz w:val="23"/>
      <w:szCs w:val="23"/>
      <w:lang w:val="en-US"/>
    </w:rPr>
  </w:style>
  <w:style w:type="paragraph" w:styleId="Ttulo7">
    <w:name w:val="heading 7"/>
    <w:basedOn w:val="Normal"/>
    <w:next w:val="Normal"/>
    <w:qFormat/>
    <w:rsid w:val="00AF1282"/>
    <w:pPr>
      <w:keepNext/>
      <w:ind w:firstLine="567"/>
      <w:outlineLvl w:val="6"/>
    </w:pPr>
    <w:rPr>
      <w:rFonts w:ascii="Courier New" w:hAnsi="Courier New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AF1282"/>
    <w:rPr>
      <w:rFonts w:ascii="Arial" w:hAnsi="Arial" w:cs="Arial"/>
    </w:rPr>
  </w:style>
  <w:style w:type="paragraph" w:styleId="Recuodecorpodetexto">
    <w:name w:val="Body Text Indent"/>
    <w:basedOn w:val="Normal"/>
    <w:rsid w:val="00AF1282"/>
    <w:pPr>
      <w:ind w:left="1875"/>
    </w:pPr>
    <w:rPr>
      <w:rFonts w:ascii="Courier New" w:hAnsi="Courier New"/>
    </w:rPr>
  </w:style>
  <w:style w:type="paragraph" w:customStyle="1" w:styleId="aposcorpo">
    <w:name w:val="aposcorpo"/>
    <w:basedOn w:val="Normal"/>
    <w:rsid w:val="00AF1282"/>
    <w:pPr>
      <w:spacing w:before="100" w:beforeAutospacing="1" w:after="100" w:afterAutospacing="1"/>
    </w:pPr>
    <w:rPr>
      <w:szCs w:val="24"/>
    </w:rPr>
  </w:style>
  <w:style w:type="paragraph" w:styleId="Corpodetexto2">
    <w:name w:val="Body Text 2"/>
    <w:basedOn w:val="Normal"/>
    <w:rsid w:val="00AF1282"/>
    <w:rPr>
      <w:rFonts w:ascii="Arial Narrow" w:hAnsi="Arial Narrow"/>
      <w:bCs/>
      <w:sz w:val="22"/>
    </w:rPr>
  </w:style>
  <w:style w:type="paragraph" w:styleId="Corpodetexto3">
    <w:name w:val="Body Text 3"/>
    <w:basedOn w:val="Normal"/>
    <w:rsid w:val="00AF1282"/>
    <w:rPr>
      <w:rFonts w:ascii="Arial" w:hAnsi="Arial"/>
      <w:bCs/>
    </w:rPr>
  </w:style>
  <w:style w:type="paragraph" w:styleId="Cabealho">
    <w:name w:val="header"/>
    <w:basedOn w:val="Normal"/>
    <w:link w:val="CabealhoChar"/>
    <w:rsid w:val="00AF1282"/>
    <w:pPr>
      <w:tabs>
        <w:tab w:val="center" w:pos="4419"/>
        <w:tab w:val="right" w:pos="8838"/>
      </w:tabs>
    </w:pPr>
    <w:rPr>
      <w:rFonts w:ascii="Arial" w:hAnsi="Arial"/>
    </w:rPr>
  </w:style>
  <w:style w:type="paragraph" w:styleId="Recuodecorpodetexto2">
    <w:name w:val="Body Text Indent 2"/>
    <w:basedOn w:val="Normal"/>
    <w:rsid w:val="00AF1282"/>
    <w:pPr>
      <w:ind w:left="225"/>
    </w:pPr>
    <w:rPr>
      <w:rFonts w:ascii="Arial Narrow" w:hAnsi="Arial Narrow" w:cs="Arial"/>
      <w:sz w:val="22"/>
    </w:rPr>
  </w:style>
  <w:style w:type="paragraph" w:styleId="Rodap">
    <w:name w:val="footer"/>
    <w:basedOn w:val="Normal"/>
    <w:rsid w:val="00AF1282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281BA8"/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810A17"/>
    <w:pPr>
      <w:ind w:left="708"/>
    </w:pPr>
  </w:style>
  <w:style w:type="paragraph" w:styleId="Textodebalo">
    <w:name w:val="Balloon Text"/>
    <w:basedOn w:val="Normal"/>
    <w:link w:val="TextodebaloChar"/>
    <w:rsid w:val="008151C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151C2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qFormat/>
    <w:rsid w:val="008151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rsid w:val="008151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link">
    <w:name w:val="Hyperlink"/>
    <w:basedOn w:val="Fontepargpadro"/>
    <w:rsid w:val="0083163D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7B5A8B"/>
    <w:rPr>
      <w:b/>
      <w:bCs/>
    </w:rPr>
  </w:style>
  <w:style w:type="character" w:customStyle="1" w:styleId="apple-converted-space">
    <w:name w:val="apple-converted-space"/>
    <w:basedOn w:val="Fontepargpadro"/>
    <w:rsid w:val="007B5A8B"/>
  </w:style>
  <w:style w:type="paragraph" w:styleId="NormalWeb">
    <w:name w:val="Normal (Web)"/>
    <w:basedOn w:val="Normal"/>
    <w:uiPriority w:val="99"/>
    <w:unhideWhenUsed/>
    <w:rsid w:val="0093702A"/>
    <w:pPr>
      <w:spacing w:before="100" w:beforeAutospacing="1" w:after="100" w:afterAutospacing="1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0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7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57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65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6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8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2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3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8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on\AppData\Roaming\Microsoft\Modelos\Atividades%20SI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C4B571-E257-8541-BDFD-F30A00AD4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C:\Users\Ramon\AppData\Roaming\Microsoft\Modelos\Atividades SI.dotx</Template>
  <TotalTime>3</TotalTime>
  <Pages>1</Pages>
  <Words>197</Words>
  <Characters>1069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ULBRA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Ramon Lummertz</cp:lastModifiedBy>
  <cp:revision>2</cp:revision>
  <cp:lastPrinted>2012-04-26T14:23:00Z</cp:lastPrinted>
  <dcterms:created xsi:type="dcterms:W3CDTF">2016-09-05T18:42:00Z</dcterms:created>
  <dcterms:modified xsi:type="dcterms:W3CDTF">2016-09-05T18:42:00Z</dcterms:modified>
</cp:coreProperties>
</file>