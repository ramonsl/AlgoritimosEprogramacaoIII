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959D9" w14:textId="77777777" w:rsidR="00E36C45" w:rsidRPr="00E36C45" w:rsidRDefault="00E36C45">
      <w:pPr>
        <w:spacing w:line="360" w:lineRule="auto"/>
        <w:rPr>
          <w:sz w:val="22"/>
          <w:szCs w:val="22"/>
        </w:rPr>
      </w:pPr>
    </w:p>
    <w:tbl>
      <w:tblPr>
        <w:tblW w:w="9540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2700"/>
        <w:gridCol w:w="1260"/>
        <w:gridCol w:w="2520"/>
      </w:tblGrid>
      <w:tr w:rsidR="00D119FA" w14:paraId="38110270" w14:textId="77777777">
        <w:trPr>
          <w:trHeight w:val="1179"/>
        </w:trPr>
        <w:tc>
          <w:tcPr>
            <w:tcW w:w="5760" w:type="dxa"/>
            <w:gridSpan w:val="2"/>
            <w:vAlign w:val="center"/>
          </w:tcPr>
          <w:p w14:paraId="25E8A2D0" w14:textId="77777777" w:rsidR="00D119FA" w:rsidRDefault="00CE2820">
            <w:pPr>
              <w:pStyle w:val="Cabealho"/>
              <w:tabs>
                <w:tab w:val="clear" w:pos="4419"/>
                <w:tab w:val="clear" w:pos="8838"/>
              </w:tabs>
              <w:jc w:val="both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0C88218" wp14:editId="473390D6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63500</wp:posOffset>
                      </wp:positionV>
                      <wp:extent cx="607060" cy="543560"/>
                      <wp:effectExtent l="3175" t="0" r="0" b="254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060" cy="543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398E7F" w14:textId="77777777" w:rsidR="002F45AC" w:rsidRDefault="002F45A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F29EE5" wp14:editId="7FC67D8C">
                                        <wp:extent cx="336085" cy="444500"/>
                                        <wp:effectExtent l="19050" t="0" r="6815" b="0"/>
                                        <wp:docPr id="1" name="Imagem 1" descr="ros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ros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6085" cy="444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.75pt;margin-top:5pt;width:47.8pt;height:4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" stroked="f">
                      <v:textbox>
                        <w:txbxContent>
                          <w:p w14:paraId="5A398E7F" w14:textId="77777777" w:rsidR="00410FFA" w:rsidRDefault="00410FFA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DF29EE5" wp14:editId="7FC67D8C">
                                  <wp:extent cx="336085" cy="444500"/>
                                  <wp:effectExtent l="19050" t="0" r="6815" b="0"/>
                                  <wp:docPr id="1" name="Imagem 1" descr="ros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os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085" cy="444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9FA">
              <w:rPr>
                <w:color w:val="FFFFFF"/>
                <w:sz w:val="20"/>
                <w:szCs w:val="20"/>
              </w:rPr>
              <w:t>L</w:t>
            </w:r>
            <w:r w:rsidR="00D119FA">
              <w:t xml:space="preserve">                         </w:t>
            </w:r>
          </w:p>
          <w:p w14:paraId="68BADC41" w14:textId="77777777" w:rsidR="00D119FA" w:rsidRDefault="00D119FA" w:rsidP="00F63267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63267">
              <w:rPr>
                <w:rFonts w:ascii="Arial" w:hAnsi="Arial" w:cs="Arial"/>
                <w:b/>
                <w:sz w:val="22"/>
                <w:szCs w:val="22"/>
              </w:rPr>
              <w:t>Universidade Luterana do Brasil</w:t>
            </w:r>
          </w:p>
          <w:p w14:paraId="63A08985" w14:textId="77777777" w:rsidR="00D17EBA" w:rsidRDefault="00D17EBA" w:rsidP="00F63267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ULBRA – </w:t>
            </w:r>
            <w:r w:rsidR="003E6071">
              <w:rPr>
                <w:rFonts w:ascii="Arial" w:hAnsi="Arial" w:cs="Arial"/>
                <w:b/>
                <w:sz w:val="22"/>
                <w:szCs w:val="22"/>
              </w:rPr>
              <w:t xml:space="preserve">Campus </w:t>
            </w:r>
            <w:r w:rsidR="00FB794F">
              <w:rPr>
                <w:rFonts w:ascii="Arial" w:hAnsi="Arial" w:cs="Arial"/>
                <w:b/>
                <w:sz w:val="22"/>
                <w:szCs w:val="22"/>
              </w:rPr>
              <w:t>Torres</w:t>
            </w:r>
          </w:p>
          <w:p w14:paraId="20C8A057" w14:textId="77777777" w:rsidR="00D17EBA" w:rsidRPr="00F63267" w:rsidRDefault="00D17EBA" w:rsidP="00F63267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Pró-Reitoria de Graduação </w:t>
            </w:r>
          </w:p>
          <w:p w14:paraId="4BBBE818" w14:textId="77777777" w:rsidR="00D119FA" w:rsidRDefault="00D119FA" w:rsidP="00F63267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2"/>
          </w:tcPr>
          <w:p w14:paraId="02C3CD4B" w14:textId="77777777" w:rsidR="00D119FA" w:rsidRDefault="00D119FA">
            <w:pPr>
              <w:jc w:val="both"/>
              <w:rPr>
                <w:sz w:val="20"/>
                <w:szCs w:val="20"/>
              </w:rPr>
            </w:pPr>
          </w:p>
          <w:p w14:paraId="2CA7714B" w14:textId="77777777" w:rsidR="00B13A30" w:rsidRDefault="00B13A30">
            <w:pPr>
              <w:spacing w:before="8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atividade:</w:t>
            </w:r>
          </w:p>
          <w:p w14:paraId="2EB202D2" w14:textId="3A972F12" w:rsidR="003F449C" w:rsidRDefault="007B3FE7">
            <w:pPr>
              <w:spacing w:before="8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Prova  (  </w:t>
            </w:r>
            <w:r w:rsidR="00B738BC">
              <w:rPr>
                <w:rFonts w:ascii="Arial" w:hAnsi="Arial" w:cs="Arial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 xml:space="preserve"> )    Trabalho (</w:t>
            </w:r>
            <w:r w:rsidR="00B738BC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3F449C">
              <w:rPr>
                <w:rFonts w:ascii="Arial" w:hAnsi="Arial" w:cs="Arial"/>
                <w:sz w:val="18"/>
                <w:szCs w:val="18"/>
              </w:rPr>
              <w:t>)</w:t>
            </w:r>
            <w:r w:rsidR="00F63267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3F449C">
              <w:rPr>
                <w:rFonts w:ascii="Arial" w:hAnsi="Arial" w:cs="Arial"/>
                <w:sz w:val="18"/>
                <w:szCs w:val="18"/>
              </w:rPr>
              <w:t>..... (   )</w:t>
            </w:r>
            <w:r w:rsidR="00F63267">
              <w:rPr>
                <w:rFonts w:ascii="Arial" w:hAnsi="Arial" w:cs="Arial"/>
                <w:sz w:val="18"/>
                <w:szCs w:val="18"/>
              </w:rPr>
              <w:t xml:space="preserve">       </w:t>
            </w:r>
          </w:p>
          <w:p w14:paraId="7E230216" w14:textId="207CB5BF" w:rsidR="00D119FA" w:rsidRPr="00F63267" w:rsidRDefault="001B13F8">
            <w:pPr>
              <w:spacing w:before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Avaliação:</w:t>
            </w:r>
            <w:r>
              <w:rPr>
                <w:rFonts w:ascii="Arial" w:hAnsi="Arial" w:cs="Arial"/>
                <w:sz w:val="18"/>
                <w:szCs w:val="18"/>
              </w:rPr>
              <w:tab/>
              <w:t>G</w:t>
            </w:r>
            <w:r w:rsidR="005E7FBA" w:rsidRPr="00F63267">
              <w:rPr>
                <w:rFonts w:ascii="Arial" w:hAnsi="Arial" w:cs="Arial"/>
                <w:sz w:val="18"/>
                <w:szCs w:val="18"/>
              </w:rPr>
              <w:t xml:space="preserve">1 ( </w:t>
            </w:r>
            <w:r>
              <w:rPr>
                <w:rFonts w:ascii="Arial" w:hAnsi="Arial" w:cs="Arial"/>
                <w:sz w:val="18"/>
                <w:szCs w:val="18"/>
              </w:rPr>
              <w:t xml:space="preserve">  )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F63267">
              <w:rPr>
                <w:rFonts w:ascii="Arial" w:hAnsi="Arial" w:cs="Arial"/>
                <w:sz w:val="18"/>
                <w:szCs w:val="18"/>
              </w:rPr>
              <w:t xml:space="preserve">G2 (  </w:t>
            </w:r>
            <w:r w:rsidR="00B738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119FA" w:rsidRPr="00F63267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  <w:p w14:paraId="2013F0FE" w14:textId="77777777" w:rsidR="00D119FA" w:rsidRPr="003F449C" w:rsidRDefault="00D119FA">
            <w:pPr>
              <w:spacing w:before="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63267">
              <w:rPr>
                <w:rFonts w:ascii="Arial" w:hAnsi="Arial" w:cs="Arial"/>
                <w:sz w:val="18"/>
                <w:szCs w:val="18"/>
              </w:rPr>
              <w:t xml:space="preserve">Substituição de Grau: </w:t>
            </w:r>
            <w:r w:rsidR="001B13F8">
              <w:rPr>
                <w:rFonts w:ascii="Arial" w:hAnsi="Arial" w:cs="Arial"/>
                <w:sz w:val="18"/>
                <w:szCs w:val="18"/>
              </w:rPr>
              <w:tab/>
            </w:r>
            <w:r w:rsidRPr="00F63267">
              <w:rPr>
                <w:rFonts w:ascii="Arial" w:hAnsi="Arial" w:cs="Arial"/>
                <w:sz w:val="18"/>
                <w:szCs w:val="18"/>
              </w:rPr>
              <w:t>G1</w:t>
            </w:r>
            <w:r w:rsidR="001B13F8">
              <w:rPr>
                <w:rFonts w:ascii="Arial" w:hAnsi="Arial" w:cs="Arial"/>
                <w:sz w:val="18"/>
                <w:szCs w:val="18"/>
              </w:rPr>
              <w:t xml:space="preserve"> (    )</w:t>
            </w:r>
            <w:r w:rsidR="003F449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B13F8">
              <w:rPr>
                <w:rFonts w:ascii="Arial" w:hAnsi="Arial" w:cs="Arial"/>
                <w:sz w:val="18"/>
                <w:szCs w:val="18"/>
              </w:rPr>
              <w:tab/>
            </w:r>
            <w:r w:rsidRPr="00F63267">
              <w:rPr>
                <w:rFonts w:ascii="Arial" w:hAnsi="Arial" w:cs="Arial"/>
                <w:sz w:val="18"/>
                <w:szCs w:val="18"/>
              </w:rPr>
              <w:t>G2 (    )</w:t>
            </w:r>
          </w:p>
        </w:tc>
      </w:tr>
      <w:tr w:rsidR="00D119FA" w:rsidRPr="0059775D" w14:paraId="236552A5" w14:textId="77777777">
        <w:trPr>
          <w:trHeight w:val="323"/>
        </w:trPr>
        <w:tc>
          <w:tcPr>
            <w:tcW w:w="3060" w:type="dxa"/>
            <w:vAlign w:val="center"/>
          </w:tcPr>
          <w:p w14:paraId="7F974512" w14:textId="77777777" w:rsidR="00D119FA" w:rsidRPr="0059775D" w:rsidRDefault="00D119F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 xml:space="preserve">Curso:  </w:t>
            </w:r>
            <w:r w:rsidR="007B3FE7">
              <w:rPr>
                <w:rFonts w:ascii="Arial" w:hAnsi="Arial" w:cs="Arial"/>
                <w:sz w:val="22"/>
                <w:szCs w:val="22"/>
              </w:rPr>
              <w:t>STADS</w:t>
            </w:r>
          </w:p>
        </w:tc>
        <w:tc>
          <w:tcPr>
            <w:tcW w:w="3960" w:type="dxa"/>
            <w:gridSpan w:val="2"/>
            <w:vAlign w:val="center"/>
          </w:tcPr>
          <w:p w14:paraId="6941C131" w14:textId="77777777" w:rsidR="00D119FA" w:rsidRPr="0059775D" w:rsidRDefault="00027DE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>Disciplina:</w:t>
            </w:r>
            <w:r w:rsidR="00D119FA" w:rsidRPr="0059775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B3FE7">
              <w:rPr>
                <w:rFonts w:ascii="Arial" w:hAnsi="Arial" w:cs="Arial"/>
                <w:sz w:val="22"/>
                <w:szCs w:val="22"/>
              </w:rPr>
              <w:t>AP1</w:t>
            </w:r>
          </w:p>
        </w:tc>
        <w:tc>
          <w:tcPr>
            <w:tcW w:w="2520" w:type="dxa"/>
            <w:vAlign w:val="center"/>
          </w:tcPr>
          <w:p w14:paraId="1A9D662B" w14:textId="77777777" w:rsidR="00D119FA" w:rsidRPr="0059775D" w:rsidRDefault="00496EC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 xml:space="preserve">Data: </w:t>
            </w:r>
          </w:p>
        </w:tc>
      </w:tr>
      <w:tr w:rsidR="00D119FA" w:rsidRPr="0059775D" w14:paraId="236B9FFD" w14:textId="77777777">
        <w:trPr>
          <w:cantSplit/>
          <w:trHeight w:val="323"/>
        </w:trPr>
        <w:tc>
          <w:tcPr>
            <w:tcW w:w="3060" w:type="dxa"/>
            <w:vAlign w:val="center"/>
          </w:tcPr>
          <w:p w14:paraId="01204150" w14:textId="77777777" w:rsidR="00D119FA" w:rsidRPr="0059775D" w:rsidRDefault="00D119F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 xml:space="preserve">Turma: </w:t>
            </w:r>
          </w:p>
        </w:tc>
        <w:tc>
          <w:tcPr>
            <w:tcW w:w="3960" w:type="dxa"/>
            <w:gridSpan w:val="2"/>
            <w:vAlign w:val="center"/>
          </w:tcPr>
          <w:p w14:paraId="4D764479" w14:textId="77777777" w:rsidR="00D119FA" w:rsidRPr="0059775D" w:rsidRDefault="00D119F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 xml:space="preserve">Professor(a): </w:t>
            </w:r>
            <w:r w:rsidR="007B3FE7">
              <w:rPr>
                <w:rFonts w:ascii="Arial" w:hAnsi="Arial" w:cs="Arial"/>
                <w:sz w:val="22"/>
                <w:szCs w:val="22"/>
              </w:rPr>
              <w:t>Ramon Lummertz</w:t>
            </w:r>
          </w:p>
        </w:tc>
        <w:tc>
          <w:tcPr>
            <w:tcW w:w="2520" w:type="dxa"/>
            <w:vMerge w:val="restart"/>
          </w:tcPr>
          <w:p w14:paraId="4D2DA874" w14:textId="77777777" w:rsidR="00D119FA" w:rsidRPr="00F63267" w:rsidRDefault="00D119F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63267">
              <w:rPr>
                <w:rFonts w:ascii="Arial" w:hAnsi="Arial" w:cs="Arial"/>
                <w:sz w:val="20"/>
                <w:szCs w:val="20"/>
              </w:rPr>
              <w:t>Valor da Avaliação:</w:t>
            </w:r>
            <w:r w:rsidR="00457A4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BA44EEB" w14:textId="77777777" w:rsidR="001B13F8" w:rsidRDefault="001B13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7472FA" w14:textId="77777777" w:rsidR="00D119FA" w:rsidRPr="0059775D" w:rsidRDefault="00D119F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3267">
              <w:rPr>
                <w:rFonts w:ascii="Arial" w:hAnsi="Arial" w:cs="Arial"/>
                <w:sz w:val="20"/>
                <w:szCs w:val="20"/>
              </w:rPr>
              <w:t>Nota:</w:t>
            </w:r>
            <w:r w:rsidRPr="005977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119FA" w:rsidRPr="00401408" w14:paraId="604760CA" w14:textId="77777777">
        <w:trPr>
          <w:cantSplit/>
          <w:trHeight w:val="350"/>
        </w:trPr>
        <w:tc>
          <w:tcPr>
            <w:tcW w:w="7020" w:type="dxa"/>
            <w:gridSpan w:val="3"/>
            <w:vAlign w:val="center"/>
          </w:tcPr>
          <w:p w14:paraId="72E5651B" w14:textId="77777777" w:rsidR="00D119FA" w:rsidRPr="00401408" w:rsidRDefault="00401408" w:rsidP="001604C1">
            <w:pPr>
              <w:jc w:val="both"/>
              <w:rPr>
                <w:rFonts w:ascii="Arial" w:hAnsi="Arial" w:cs="Arial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>Acadêmico</w:t>
            </w:r>
            <w:r w:rsidR="00E25B09">
              <w:rPr>
                <w:rFonts w:ascii="Arial" w:hAnsi="Arial" w:cs="Arial"/>
                <w:sz w:val="22"/>
                <w:szCs w:val="22"/>
              </w:rPr>
              <w:t>(a)</w:t>
            </w:r>
            <w:r w:rsidR="00E36C45">
              <w:rPr>
                <w:rFonts w:ascii="Arial" w:hAnsi="Arial" w:cs="Arial"/>
              </w:rPr>
              <w:t xml:space="preserve">: </w:t>
            </w:r>
            <w:r w:rsidR="00E36C45">
              <w:rPr>
                <w:rFonts w:ascii="Arial" w:hAnsi="Arial" w:cs="Arial"/>
              </w:rPr>
              <w:tab/>
            </w:r>
            <w:r w:rsidR="00E36C45">
              <w:rPr>
                <w:rFonts w:ascii="Arial" w:hAnsi="Arial" w:cs="Arial"/>
              </w:rPr>
              <w:tab/>
            </w:r>
            <w:r w:rsidR="00E36C45">
              <w:rPr>
                <w:rFonts w:ascii="Arial" w:hAnsi="Arial" w:cs="Arial"/>
              </w:rPr>
              <w:tab/>
            </w:r>
            <w:r w:rsidR="00E36C45">
              <w:rPr>
                <w:rFonts w:ascii="Arial" w:hAnsi="Arial" w:cs="Arial"/>
              </w:rPr>
              <w:tab/>
            </w:r>
            <w:r w:rsidR="001604C1">
              <w:rPr>
                <w:rFonts w:ascii="Arial" w:hAnsi="Arial" w:cs="Arial"/>
              </w:rPr>
              <w:t xml:space="preserve">     </w:t>
            </w:r>
            <w:r w:rsidR="00E36C45">
              <w:rPr>
                <w:rFonts w:ascii="Arial" w:hAnsi="Arial" w:cs="Arial"/>
              </w:rPr>
              <w:tab/>
            </w:r>
            <w:r w:rsidR="001604C1">
              <w:rPr>
                <w:rFonts w:ascii="Arial" w:hAnsi="Arial" w:cs="Arial"/>
              </w:rPr>
              <w:t xml:space="preserve">      </w:t>
            </w:r>
            <w:r w:rsidR="00E36C45">
              <w:rPr>
                <w:rFonts w:ascii="Arial" w:hAnsi="Arial" w:cs="Arial"/>
              </w:rPr>
              <w:t xml:space="preserve">n°: </w:t>
            </w:r>
          </w:p>
        </w:tc>
        <w:tc>
          <w:tcPr>
            <w:tcW w:w="2520" w:type="dxa"/>
            <w:vMerge/>
            <w:vAlign w:val="center"/>
          </w:tcPr>
          <w:p w14:paraId="65649F7D" w14:textId="77777777" w:rsidR="00D119FA" w:rsidRPr="00401408" w:rsidRDefault="00D119FA">
            <w:pPr>
              <w:jc w:val="both"/>
              <w:rPr>
                <w:rFonts w:ascii="Arial" w:hAnsi="Arial" w:cs="Arial"/>
              </w:rPr>
            </w:pPr>
          </w:p>
        </w:tc>
      </w:tr>
    </w:tbl>
    <w:p w14:paraId="2D59122E" w14:textId="77777777" w:rsidR="00994FD7" w:rsidRDefault="00994FD7" w:rsidP="00994FD7">
      <w:pPr>
        <w:tabs>
          <w:tab w:val="left" w:pos="0"/>
        </w:tabs>
        <w:jc w:val="both"/>
        <w:rPr>
          <w:rFonts w:ascii="Arial" w:hAnsi="Arial" w:cs="Arial"/>
          <w:sz w:val="22"/>
          <w:szCs w:val="22"/>
        </w:rPr>
      </w:pPr>
    </w:p>
    <w:p w14:paraId="4CE13DD5" w14:textId="77777777" w:rsidR="00D94C80" w:rsidRDefault="00D94C80" w:rsidP="00994FD7">
      <w:pPr>
        <w:tabs>
          <w:tab w:val="left" w:pos="0"/>
        </w:tabs>
        <w:jc w:val="both"/>
        <w:rPr>
          <w:rFonts w:ascii="Arial" w:hAnsi="Arial" w:cs="Arial"/>
          <w:sz w:val="22"/>
          <w:szCs w:val="22"/>
        </w:rPr>
      </w:pPr>
    </w:p>
    <w:p w14:paraId="47FD3D16" w14:textId="77777777" w:rsidR="00D94C80" w:rsidRPr="00E67C0C" w:rsidRDefault="00D94C80" w:rsidP="00D94C80">
      <w:pPr>
        <w:tabs>
          <w:tab w:val="left" w:pos="142"/>
          <w:tab w:val="left" w:pos="180"/>
        </w:tabs>
        <w:jc w:val="both"/>
        <w:rPr>
          <w:rFonts w:ascii="Arial" w:hAnsi="Arial" w:cs="Arial"/>
        </w:rPr>
      </w:pPr>
      <w:r w:rsidRPr="00E67C0C">
        <w:rPr>
          <w:rFonts w:ascii="Arial" w:hAnsi="Arial" w:cs="Arial"/>
          <w:b/>
        </w:rPr>
        <w:t>a)</w:t>
      </w:r>
      <w:r w:rsidRPr="00E67C0C">
        <w:rPr>
          <w:rFonts w:ascii="Arial" w:hAnsi="Arial" w:cs="Arial"/>
        </w:rPr>
        <w:t xml:space="preserve"> Leia atentamente as questões antes de respondê-las.</w:t>
      </w:r>
    </w:p>
    <w:p w14:paraId="591D556C" w14:textId="77777777" w:rsidR="00D94C80" w:rsidRPr="00E67C0C" w:rsidRDefault="00D94C80" w:rsidP="00D94C80">
      <w:pPr>
        <w:tabs>
          <w:tab w:val="left" w:pos="142"/>
          <w:tab w:val="left" w:pos="180"/>
        </w:tabs>
        <w:jc w:val="both"/>
        <w:rPr>
          <w:rFonts w:ascii="Arial" w:hAnsi="Arial" w:cs="Arial"/>
        </w:rPr>
      </w:pPr>
      <w:r w:rsidRPr="00E67C0C">
        <w:rPr>
          <w:rFonts w:ascii="Arial" w:hAnsi="Arial" w:cs="Arial"/>
          <w:b/>
        </w:rPr>
        <w:t>b)</w:t>
      </w:r>
      <w:r w:rsidRPr="00E67C0C">
        <w:rPr>
          <w:rFonts w:ascii="Arial" w:hAnsi="Arial" w:cs="Arial"/>
        </w:rPr>
        <w:t xml:space="preserve"> Interprete devidamente as questões, visto ser esta uma das habilidades exigidas na avaliação. </w:t>
      </w:r>
    </w:p>
    <w:p w14:paraId="780DE453" w14:textId="77777777" w:rsidR="00D94C80" w:rsidRDefault="00D94C80" w:rsidP="00994FD7">
      <w:pPr>
        <w:tabs>
          <w:tab w:val="left" w:pos="0"/>
        </w:tabs>
        <w:jc w:val="both"/>
        <w:rPr>
          <w:rFonts w:ascii="Arial" w:hAnsi="Arial" w:cs="Arial"/>
          <w:sz w:val="22"/>
          <w:szCs w:val="22"/>
        </w:rPr>
      </w:pPr>
    </w:p>
    <w:p w14:paraId="450179AE" w14:textId="2368FA17" w:rsidR="002F45AC" w:rsidRDefault="00493047" w:rsidP="004930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Ao longo das atividades</w:t>
      </w:r>
      <w:r w:rsidR="00547E2D">
        <w:rPr>
          <w:rFonts w:ascii="Arial" w:hAnsi="Arial" w:cs="Arial"/>
          <w:sz w:val="22"/>
          <w:szCs w:val="22"/>
        </w:rPr>
        <w:t>, utilizamos constantemente a classe Scanner, para realizar os inputs de dados. Entretanto podemos aprimorar os métodos padrões criando métodos mais precisos para nossas necessidades.</w:t>
      </w:r>
    </w:p>
    <w:p w14:paraId="02B2E0DC" w14:textId="1F2D0D31" w:rsidR="00547E2D" w:rsidRDefault="00547E2D" w:rsidP="004930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isso vamos criar uma classe Input, que ira realizar alguns métodos mais específicos para nossas necessidades.</w:t>
      </w:r>
    </w:p>
    <w:p w14:paraId="3F86530E" w14:textId="675D301C" w:rsidR="00547E2D" w:rsidRPr="002861DB" w:rsidRDefault="00547E2D" w:rsidP="00547E2D">
      <w:pPr>
        <w:pStyle w:val="PargrafodaLista"/>
        <w:numPr>
          <w:ilvl w:val="0"/>
          <w:numId w:val="29"/>
        </w:numPr>
        <w:rPr>
          <w:rFonts w:asciiTheme="majorHAnsi" w:hAnsiTheme="majorHAnsi" w:cs="Consolas"/>
          <w:b/>
          <w:lang w:val="pt-PT"/>
        </w:rPr>
      </w:pPr>
      <w:r w:rsidRPr="002861DB">
        <w:rPr>
          <w:rFonts w:asciiTheme="majorHAnsi" w:hAnsiTheme="majorHAnsi" w:cs="Consolas"/>
          <w:b/>
          <w:lang w:val="pt-PT"/>
        </w:rPr>
        <w:t>Um método que leia, valide e retorne um char</w:t>
      </w:r>
      <w:r w:rsidR="002861DB" w:rsidRPr="002861DB">
        <w:rPr>
          <w:rFonts w:asciiTheme="majorHAnsi" w:hAnsiTheme="majorHAnsi" w:cs="Consolas"/>
          <w:b/>
          <w:lang w:val="pt-PT"/>
        </w:rPr>
        <w:t xml:space="preserve"> “s” ou “n” ;</w:t>
      </w:r>
    </w:p>
    <w:p w14:paraId="4278C5A8" w14:textId="7273B430" w:rsidR="002861DB" w:rsidRDefault="002861DB" w:rsidP="002861DB">
      <w:pPr>
        <w:pStyle w:val="PargrafodaLista"/>
        <w:numPr>
          <w:ilvl w:val="0"/>
          <w:numId w:val="29"/>
        </w:numPr>
        <w:rPr>
          <w:rFonts w:asciiTheme="majorHAnsi" w:hAnsiTheme="majorHAnsi" w:cs="Consolas"/>
          <w:b/>
        </w:rPr>
      </w:pPr>
      <w:r>
        <w:rPr>
          <w:rFonts w:asciiTheme="majorHAnsi" w:hAnsiTheme="majorHAnsi" w:cs="Consolas"/>
          <w:b/>
        </w:rPr>
        <w:t xml:space="preserve">Um método que leia, valide e retorne </w:t>
      </w:r>
      <w:r>
        <w:rPr>
          <w:rFonts w:asciiTheme="majorHAnsi" w:hAnsiTheme="majorHAnsi" w:cs="Consolas"/>
          <w:b/>
        </w:rPr>
        <w:t>um inteiro</w:t>
      </w:r>
    </w:p>
    <w:p w14:paraId="05FEE06F" w14:textId="50D260ED" w:rsidR="002861DB" w:rsidRDefault="002861DB" w:rsidP="002861DB">
      <w:pPr>
        <w:pStyle w:val="PargrafodaLista"/>
        <w:numPr>
          <w:ilvl w:val="0"/>
          <w:numId w:val="29"/>
        </w:numPr>
        <w:rPr>
          <w:rFonts w:asciiTheme="majorHAnsi" w:hAnsiTheme="majorHAnsi" w:cs="Consolas"/>
          <w:b/>
        </w:rPr>
      </w:pPr>
      <w:r>
        <w:rPr>
          <w:rFonts w:asciiTheme="majorHAnsi" w:hAnsiTheme="majorHAnsi" w:cs="Consolas"/>
          <w:b/>
        </w:rPr>
        <w:t xml:space="preserve">Um método que leia, valide e retorne um </w:t>
      </w:r>
      <w:r>
        <w:rPr>
          <w:rFonts w:asciiTheme="majorHAnsi" w:hAnsiTheme="majorHAnsi" w:cs="Consolas"/>
          <w:b/>
        </w:rPr>
        <w:t>double</w:t>
      </w:r>
    </w:p>
    <w:p w14:paraId="31DD5132" w14:textId="6E04AC36" w:rsidR="002861DB" w:rsidRDefault="002861DB" w:rsidP="002861DB">
      <w:pPr>
        <w:pStyle w:val="PargrafodaLista"/>
        <w:numPr>
          <w:ilvl w:val="0"/>
          <w:numId w:val="29"/>
        </w:numPr>
        <w:rPr>
          <w:rFonts w:asciiTheme="majorHAnsi" w:hAnsiTheme="majorHAnsi" w:cs="Consolas"/>
          <w:b/>
        </w:rPr>
      </w:pPr>
      <w:r>
        <w:rPr>
          <w:rFonts w:asciiTheme="majorHAnsi" w:hAnsiTheme="majorHAnsi" w:cs="Consolas"/>
          <w:b/>
        </w:rPr>
        <w:t xml:space="preserve">Um método que leia, valide e retorne um </w:t>
      </w:r>
      <w:r>
        <w:rPr>
          <w:rFonts w:asciiTheme="majorHAnsi" w:hAnsiTheme="majorHAnsi" w:cs="Consolas"/>
          <w:b/>
        </w:rPr>
        <w:t>float</w:t>
      </w:r>
    </w:p>
    <w:p w14:paraId="444F7566" w14:textId="388C6645" w:rsidR="002861DB" w:rsidRDefault="002861DB" w:rsidP="002861DB">
      <w:pPr>
        <w:pStyle w:val="PargrafodaLista"/>
        <w:numPr>
          <w:ilvl w:val="0"/>
          <w:numId w:val="29"/>
        </w:numPr>
        <w:rPr>
          <w:rFonts w:asciiTheme="majorHAnsi" w:hAnsiTheme="majorHAnsi" w:cs="Consolas"/>
          <w:b/>
        </w:rPr>
      </w:pPr>
      <w:r>
        <w:rPr>
          <w:rFonts w:asciiTheme="majorHAnsi" w:hAnsiTheme="majorHAnsi" w:cs="Consolas"/>
          <w:b/>
        </w:rPr>
        <w:t>Um método que leia, valide e retorne um</w:t>
      </w:r>
      <w:r>
        <w:rPr>
          <w:rFonts w:asciiTheme="majorHAnsi" w:hAnsiTheme="majorHAnsi" w:cs="Consolas"/>
          <w:b/>
        </w:rPr>
        <w:t>a</w:t>
      </w:r>
      <w:r>
        <w:rPr>
          <w:rFonts w:asciiTheme="majorHAnsi" w:hAnsiTheme="majorHAnsi" w:cs="Consolas"/>
          <w:b/>
        </w:rPr>
        <w:t xml:space="preserve"> </w:t>
      </w:r>
      <w:r>
        <w:rPr>
          <w:rFonts w:asciiTheme="majorHAnsi" w:hAnsiTheme="majorHAnsi" w:cs="Consolas"/>
          <w:b/>
        </w:rPr>
        <w:t>string</w:t>
      </w:r>
    </w:p>
    <w:p w14:paraId="0AC4C1C7" w14:textId="77777777" w:rsidR="002861DB" w:rsidRPr="002861DB" w:rsidRDefault="002861DB" w:rsidP="002861DB">
      <w:pPr>
        <w:pStyle w:val="PargrafodaLista"/>
        <w:numPr>
          <w:ilvl w:val="0"/>
          <w:numId w:val="29"/>
        </w:numPr>
        <w:rPr>
          <w:rFonts w:asciiTheme="majorHAnsi" w:hAnsiTheme="majorHAnsi" w:cs="Consolas"/>
          <w:b/>
          <w:lang w:val="pt-PT"/>
        </w:rPr>
      </w:pPr>
      <w:r w:rsidRPr="002861DB">
        <w:rPr>
          <w:rFonts w:asciiTheme="majorHAnsi" w:hAnsiTheme="majorHAnsi" w:cs="Consolas"/>
          <w:b/>
          <w:lang w:val="pt-PT"/>
        </w:rPr>
        <w:t>Um método que leia, valide e retorne uma String que possuam mais de 3 caracteres</w:t>
      </w:r>
    </w:p>
    <w:p w14:paraId="394A9C07" w14:textId="79B9E5CF" w:rsidR="002861DB" w:rsidRPr="002861DB" w:rsidRDefault="002861DB" w:rsidP="002861DB">
      <w:pPr>
        <w:pStyle w:val="PargrafodaLista"/>
        <w:numPr>
          <w:ilvl w:val="0"/>
          <w:numId w:val="29"/>
        </w:numPr>
        <w:rPr>
          <w:rFonts w:asciiTheme="majorHAnsi" w:hAnsiTheme="majorHAnsi" w:cs="Consolas"/>
          <w:b/>
          <w:lang w:val="pt-PT"/>
        </w:rPr>
      </w:pPr>
      <w:r w:rsidRPr="002861DB">
        <w:rPr>
          <w:rFonts w:asciiTheme="majorHAnsi" w:hAnsiTheme="majorHAnsi" w:cs="Consolas"/>
          <w:b/>
          <w:lang w:val="pt-PT"/>
        </w:rPr>
        <w:t>Um método que leia, valide e retorne uma String</w:t>
      </w:r>
      <w:r>
        <w:rPr>
          <w:rFonts w:asciiTheme="majorHAnsi" w:hAnsiTheme="majorHAnsi" w:cs="Consolas"/>
          <w:b/>
          <w:lang w:val="pt-PT"/>
        </w:rPr>
        <w:t xml:space="preserve"> que possuam ma</w:t>
      </w:r>
      <w:r w:rsidR="000575B9">
        <w:rPr>
          <w:rFonts w:asciiTheme="majorHAnsi" w:hAnsiTheme="majorHAnsi" w:cs="Consolas"/>
          <w:b/>
          <w:lang w:val="pt-PT"/>
        </w:rPr>
        <w:t>is de um número especificado de</w:t>
      </w:r>
      <w:r w:rsidRPr="002861DB">
        <w:rPr>
          <w:rFonts w:asciiTheme="majorHAnsi" w:hAnsiTheme="majorHAnsi" w:cs="Consolas"/>
          <w:b/>
          <w:lang w:val="pt-PT"/>
        </w:rPr>
        <w:t xml:space="preserve"> caracteres</w:t>
      </w:r>
    </w:p>
    <w:p w14:paraId="6BB2283D" w14:textId="26CDE13A" w:rsidR="000575B9" w:rsidRPr="002861DB" w:rsidRDefault="000575B9" w:rsidP="000575B9">
      <w:pPr>
        <w:pStyle w:val="PargrafodaLista"/>
        <w:numPr>
          <w:ilvl w:val="0"/>
          <w:numId w:val="29"/>
        </w:numPr>
        <w:rPr>
          <w:rFonts w:asciiTheme="majorHAnsi" w:hAnsiTheme="majorHAnsi" w:cs="Consolas"/>
          <w:b/>
          <w:lang w:val="pt-PT"/>
        </w:rPr>
      </w:pPr>
      <w:r w:rsidRPr="002861DB">
        <w:rPr>
          <w:rFonts w:asciiTheme="majorHAnsi" w:hAnsiTheme="majorHAnsi" w:cs="Consolas"/>
          <w:b/>
          <w:lang w:val="pt-PT"/>
        </w:rPr>
        <w:t xml:space="preserve">Um método que leia, valide e retorne uma String que </w:t>
      </w:r>
      <w:r>
        <w:rPr>
          <w:rFonts w:asciiTheme="majorHAnsi" w:hAnsiTheme="majorHAnsi" w:cs="Consolas"/>
          <w:b/>
          <w:lang w:val="pt-PT"/>
        </w:rPr>
        <w:t>possua uma @;</w:t>
      </w:r>
    </w:p>
    <w:p w14:paraId="2F5C8FFC" w14:textId="0FB328AC" w:rsidR="000575B9" w:rsidRPr="002861DB" w:rsidRDefault="000575B9" w:rsidP="000575B9">
      <w:pPr>
        <w:pStyle w:val="PargrafodaLista"/>
        <w:numPr>
          <w:ilvl w:val="0"/>
          <w:numId w:val="29"/>
        </w:numPr>
        <w:rPr>
          <w:rFonts w:asciiTheme="majorHAnsi" w:hAnsiTheme="majorHAnsi" w:cs="Consolas"/>
          <w:b/>
          <w:lang w:val="pt-PT"/>
        </w:rPr>
      </w:pPr>
      <w:r w:rsidRPr="002861DB">
        <w:rPr>
          <w:rFonts w:asciiTheme="majorHAnsi" w:hAnsiTheme="majorHAnsi" w:cs="Consolas"/>
          <w:b/>
          <w:lang w:val="pt-PT"/>
        </w:rPr>
        <w:t xml:space="preserve">Um método que leia, valide e retorne uma String que </w:t>
      </w:r>
      <w:r>
        <w:rPr>
          <w:rFonts w:asciiTheme="majorHAnsi" w:hAnsiTheme="majorHAnsi" w:cs="Consolas"/>
          <w:b/>
          <w:lang w:val="pt-PT"/>
        </w:rPr>
        <w:t>possua um caracter passado por parâmetro.</w:t>
      </w:r>
    </w:p>
    <w:p w14:paraId="7AD7AB4B" w14:textId="06277564" w:rsidR="001D7675" w:rsidRDefault="001D7675" w:rsidP="001D7675">
      <w:pPr>
        <w:pStyle w:val="PargrafodaLista"/>
        <w:numPr>
          <w:ilvl w:val="0"/>
          <w:numId w:val="29"/>
        </w:numPr>
        <w:rPr>
          <w:rFonts w:asciiTheme="majorHAnsi" w:hAnsiTheme="majorHAnsi" w:cs="Consolas"/>
          <w:b/>
        </w:rPr>
      </w:pPr>
      <w:r>
        <w:rPr>
          <w:rFonts w:asciiTheme="majorHAnsi" w:hAnsiTheme="majorHAnsi" w:cs="Consolas"/>
          <w:b/>
        </w:rPr>
        <w:t>Um método que leia, valide e retorne um inteiro</w:t>
      </w:r>
      <w:r>
        <w:rPr>
          <w:rFonts w:asciiTheme="majorHAnsi" w:hAnsiTheme="majorHAnsi" w:cs="Consolas"/>
          <w:b/>
        </w:rPr>
        <w:t xml:space="preserve"> entre </w:t>
      </w:r>
      <w:r w:rsidR="0071181F">
        <w:rPr>
          <w:rFonts w:asciiTheme="majorHAnsi" w:hAnsiTheme="majorHAnsi" w:cs="Consolas"/>
          <w:b/>
        </w:rPr>
        <w:t>dois valores informado por argumento.</w:t>
      </w:r>
    </w:p>
    <w:p w14:paraId="1A3E695F" w14:textId="22B2F434" w:rsidR="002861DB" w:rsidRPr="00547E2D" w:rsidRDefault="000C1F5A" w:rsidP="00547E2D">
      <w:pPr>
        <w:pStyle w:val="PargrafodaLista"/>
        <w:numPr>
          <w:ilvl w:val="0"/>
          <w:numId w:val="29"/>
        </w:numPr>
        <w:rPr>
          <w:rFonts w:asciiTheme="majorHAnsi" w:hAnsiTheme="majorHAnsi" w:cs="Consolas"/>
          <w:b/>
        </w:rPr>
      </w:pPr>
      <w:r>
        <w:rPr>
          <w:rFonts w:asciiTheme="majorHAnsi" w:hAnsiTheme="majorHAnsi" w:cs="Consolas"/>
          <w:b/>
        </w:rPr>
        <w:t>Crie uma classe para testar os métodos.</w:t>
      </w:r>
      <w:bookmarkStart w:id="0" w:name="_GoBack"/>
      <w:bookmarkEnd w:id="0"/>
    </w:p>
    <w:p w14:paraId="6C029B1C" w14:textId="77777777" w:rsidR="002F45AC" w:rsidRDefault="002F45AC" w:rsidP="002F45AC">
      <w:pPr>
        <w:rPr>
          <w:rFonts w:asciiTheme="majorHAnsi" w:hAnsiTheme="majorHAnsi" w:cs="Consolas"/>
          <w:b/>
        </w:rPr>
      </w:pPr>
    </w:p>
    <w:p w14:paraId="2D62DE93" w14:textId="77777777" w:rsidR="002F45AC" w:rsidRDefault="002F45AC" w:rsidP="00410FFA">
      <w:pPr>
        <w:rPr>
          <w:rFonts w:asciiTheme="majorHAnsi" w:hAnsiTheme="majorHAnsi" w:cs="Consolas"/>
          <w:b/>
        </w:rPr>
      </w:pPr>
    </w:p>
    <w:p w14:paraId="2056AE57" w14:textId="77777777" w:rsidR="002F45AC" w:rsidRDefault="002F45AC" w:rsidP="00410FFA">
      <w:pPr>
        <w:rPr>
          <w:rFonts w:asciiTheme="majorHAnsi" w:hAnsiTheme="majorHAnsi" w:cs="Consolas"/>
          <w:b/>
        </w:rPr>
      </w:pPr>
    </w:p>
    <w:p w14:paraId="1741C116" w14:textId="77777777" w:rsidR="002F45AC" w:rsidRDefault="002F45AC" w:rsidP="00410FFA">
      <w:pPr>
        <w:rPr>
          <w:rFonts w:asciiTheme="majorHAnsi" w:hAnsiTheme="majorHAnsi" w:cs="Consolas"/>
          <w:b/>
        </w:rPr>
      </w:pPr>
    </w:p>
    <w:p w14:paraId="6FAC5A44" w14:textId="77777777" w:rsidR="002F45AC" w:rsidRPr="002F45AC" w:rsidRDefault="002F45AC" w:rsidP="00410FFA">
      <w:pPr>
        <w:rPr>
          <w:rFonts w:asciiTheme="majorHAnsi" w:hAnsiTheme="majorHAnsi" w:cs="Consolas"/>
          <w:b/>
        </w:rPr>
      </w:pPr>
    </w:p>
    <w:p w14:paraId="7022838E" w14:textId="77777777" w:rsidR="00410FFA" w:rsidRPr="00E53B74" w:rsidRDefault="00410FFA" w:rsidP="00410FFA">
      <w:pPr>
        <w:rPr>
          <w:rFonts w:ascii="Consolas" w:hAnsi="Consolas" w:cs="Consolas"/>
          <w:sz w:val="22"/>
        </w:rPr>
      </w:pPr>
    </w:p>
    <w:p w14:paraId="72816B19" w14:textId="77777777" w:rsidR="00265B6B" w:rsidRPr="00D94C80" w:rsidRDefault="00265B6B" w:rsidP="00E043C6">
      <w:pPr>
        <w:pStyle w:val="NormalWeb"/>
        <w:rPr>
          <w:rFonts w:ascii="Arial" w:hAnsi="Arial" w:cs="Arial"/>
          <w:sz w:val="24"/>
          <w:szCs w:val="24"/>
        </w:rPr>
      </w:pPr>
    </w:p>
    <w:sectPr w:rsidR="00265B6B" w:rsidRPr="00D94C80" w:rsidSect="00D17EBA">
      <w:footerReference w:type="default" r:id="rId11"/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BB3C7" w14:textId="77777777" w:rsidR="002D79F3" w:rsidRDefault="002D79F3">
      <w:r>
        <w:separator/>
      </w:r>
    </w:p>
  </w:endnote>
  <w:endnote w:type="continuationSeparator" w:id="0">
    <w:p w14:paraId="5BAA3CD9" w14:textId="77777777" w:rsidR="002D79F3" w:rsidRDefault="002D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A69B5" w14:textId="77777777" w:rsidR="002F45AC" w:rsidRDefault="002F45A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7D7B5E" wp14:editId="6BF2BC95">
              <wp:simplePos x="0" y="0"/>
              <wp:positionH relativeFrom="column">
                <wp:posOffset>0</wp:posOffset>
              </wp:positionH>
              <wp:positionV relativeFrom="paragraph">
                <wp:posOffset>-239395</wp:posOffset>
              </wp:positionV>
              <wp:extent cx="6057900" cy="760730"/>
              <wp:effectExtent l="9525" t="8255" r="9525" b="1206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0" cy="760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B5333" w14:textId="77777777" w:rsidR="002F45AC" w:rsidRDefault="002F45AC" w:rsidP="00A4784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17EBA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Missão</w:t>
                          </w:r>
                          <w:r w:rsidRPr="00D17EB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– Desenvolver, difundir e preservar o conhecimento e a cultura pelo ensino, pesquisa e extensão, buscando permanentemente a excelência no atendimento  das necessidades de formação de profissionais qualificados e empreendedores nas áreas da educação, saúde e tecnologia (PDI, p. 93). </w:t>
                          </w:r>
                        </w:p>
                        <w:p w14:paraId="1F43C8BC" w14:textId="77777777" w:rsidR="002F45AC" w:rsidRPr="00D17EBA" w:rsidRDefault="002F45AC" w:rsidP="00A4784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17EBA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 xml:space="preserve">Visão </w:t>
                          </w:r>
                          <w:r w:rsidRPr="00D17EB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-  Ser uma instituição de referência no Ensino Superior em cada localidade em que atua e estar entre as dez melhores do pais até o ano de 2015 (PDI, p. 94).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margin-left:0;margin-top:-18.8pt;width:477pt;height:59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">
              <v:textbox>
                <w:txbxContent>
                  <w:p w14:paraId="7CCB5333" w14:textId="77777777" w:rsidR="00410FFA" w:rsidRDefault="00410FFA" w:rsidP="00A4784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17EBA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Missão</w:t>
                    </w:r>
                    <w:r w:rsidRPr="00D17EB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– Desenvolver, difundir e preservar o conhecimento e a cultura pelo ensino, pesquisa e extensão, buscando permanentemente a excelência no atendimento  das necessidades de formação de profissionais qualificados e empreendedores nas áreas da educação, saúde e tecnologia (PDI, p. 93). </w:t>
                    </w:r>
                  </w:p>
                  <w:p w14:paraId="1F43C8BC" w14:textId="77777777" w:rsidR="00410FFA" w:rsidRPr="00D17EBA" w:rsidRDefault="00410FFA" w:rsidP="00A4784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17EBA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 xml:space="preserve">Visão </w:t>
                    </w:r>
                    <w:r w:rsidRPr="00D17EB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-  Ser uma instituição de referência no Ensino Superior em cada localidade em que atua e estar entre as dez melhores do pais até o ano de 2015 (PDI, p. 94). </w:t>
                    </w:r>
                  </w:p>
                </w:txbxContent>
              </v:textbox>
            </v:shape>
          </w:pict>
        </mc:Fallback>
      </mc:AlternateContent>
    </w:r>
  </w:p>
  <w:p w14:paraId="5026038B" w14:textId="77777777" w:rsidR="002F45AC" w:rsidRDefault="002F45AC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AFA6A" w14:textId="77777777" w:rsidR="002D79F3" w:rsidRDefault="002D79F3">
      <w:r>
        <w:separator/>
      </w:r>
    </w:p>
  </w:footnote>
  <w:footnote w:type="continuationSeparator" w:id="0">
    <w:p w14:paraId="20AF2171" w14:textId="77777777" w:rsidR="002D79F3" w:rsidRDefault="002D7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67EA1C14"/>
    <w:lvl w:ilvl="0">
      <w:numFmt w:val="bullet"/>
      <w:lvlText w:val="*"/>
      <w:lvlJc w:val="left"/>
    </w:lvl>
  </w:abstractNum>
  <w:abstractNum w:abstractNumId="1">
    <w:nsid w:val="03D07215"/>
    <w:multiLevelType w:val="hybridMultilevel"/>
    <w:tmpl w:val="5ED0B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53074"/>
    <w:multiLevelType w:val="hybridMultilevel"/>
    <w:tmpl w:val="FB62AC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73E79"/>
    <w:multiLevelType w:val="hybridMultilevel"/>
    <w:tmpl w:val="8B887DA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010C88"/>
    <w:multiLevelType w:val="hybridMultilevel"/>
    <w:tmpl w:val="BEB48E30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E50F8"/>
    <w:multiLevelType w:val="hybridMultilevel"/>
    <w:tmpl w:val="0C30F8F2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19F626CD"/>
    <w:multiLevelType w:val="hybridMultilevel"/>
    <w:tmpl w:val="8D52ECA0"/>
    <w:lvl w:ilvl="0" w:tplc="4EEC2B2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C863D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9EE9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EFB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66A7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F6883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CE6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646E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8E5E2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9C7C2B"/>
    <w:multiLevelType w:val="hybridMultilevel"/>
    <w:tmpl w:val="42F4F5A4"/>
    <w:lvl w:ilvl="0" w:tplc="D9262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53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86C0D"/>
    <w:multiLevelType w:val="hybridMultilevel"/>
    <w:tmpl w:val="4020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106BA4"/>
    <w:multiLevelType w:val="hybridMultilevel"/>
    <w:tmpl w:val="5EF4421C"/>
    <w:lvl w:ilvl="0" w:tplc="F8662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B45A0"/>
    <w:multiLevelType w:val="hybridMultilevel"/>
    <w:tmpl w:val="9298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E57F8D"/>
    <w:multiLevelType w:val="hybridMultilevel"/>
    <w:tmpl w:val="4E9C42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B6317"/>
    <w:multiLevelType w:val="multilevel"/>
    <w:tmpl w:val="777E93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4577687"/>
    <w:multiLevelType w:val="hybridMultilevel"/>
    <w:tmpl w:val="CD1E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3C6C53"/>
    <w:multiLevelType w:val="multilevel"/>
    <w:tmpl w:val="D2BAD2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605CC0"/>
    <w:multiLevelType w:val="hybridMultilevel"/>
    <w:tmpl w:val="09625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CD71B2"/>
    <w:multiLevelType w:val="hybridMultilevel"/>
    <w:tmpl w:val="39A289BC"/>
    <w:lvl w:ilvl="0" w:tplc="8A123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50A3E"/>
    <w:multiLevelType w:val="hybridMultilevel"/>
    <w:tmpl w:val="4F108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344282"/>
    <w:multiLevelType w:val="hybridMultilevel"/>
    <w:tmpl w:val="9298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836E6"/>
    <w:multiLevelType w:val="multilevel"/>
    <w:tmpl w:val="A6349D3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0F7DB0"/>
    <w:multiLevelType w:val="hybridMultilevel"/>
    <w:tmpl w:val="3D0C825A"/>
    <w:lvl w:ilvl="0" w:tplc="25DE29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949C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76BA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7F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8A1C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42B0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C87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D861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AEB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B52A40"/>
    <w:multiLevelType w:val="multilevel"/>
    <w:tmpl w:val="33BE885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350EA5"/>
    <w:multiLevelType w:val="hybridMultilevel"/>
    <w:tmpl w:val="3E9A153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474EAA"/>
    <w:multiLevelType w:val="hybridMultilevel"/>
    <w:tmpl w:val="B74A4AE6"/>
    <w:lvl w:ilvl="0" w:tplc="B83EA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A1A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9677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F647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24D4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AA79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3E86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F80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EA64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A2635E"/>
    <w:multiLevelType w:val="hybridMultilevel"/>
    <w:tmpl w:val="A8F8DDB0"/>
    <w:lvl w:ilvl="0" w:tplc="04160019">
      <w:start w:val="1"/>
      <w:numFmt w:val="lowerLetter"/>
      <w:lvlText w:val="%1.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F83EE5"/>
    <w:multiLevelType w:val="hybridMultilevel"/>
    <w:tmpl w:val="724AE812"/>
    <w:lvl w:ilvl="0" w:tplc="AA00469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2">
    <w:abstractNumId w:val="12"/>
  </w:num>
  <w:num w:numId="3">
    <w:abstractNumId w:val="23"/>
  </w:num>
  <w:num w:numId="4">
    <w:abstractNumId w:val="3"/>
  </w:num>
  <w:num w:numId="5">
    <w:abstractNumId w:val="20"/>
  </w:num>
  <w:num w:numId="6">
    <w:abstractNumId w:val="6"/>
  </w:num>
  <w:num w:numId="7">
    <w:abstractNumId w:val="0"/>
    <w:lvlOverride w:ilvl="0">
      <w:lvl w:ilvl="0">
        <w:numFmt w:val="bullet"/>
        <w:lvlText w:val="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  <w:sz w:val="18"/>
        </w:rPr>
      </w:lvl>
    </w:lvlOverride>
  </w:num>
  <w:num w:numId="8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9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18"/>
        </w:rPr>
      </w:lvl>
    </w:lvlOverride>
  </w:num>
  <w:num w:numId="10">
    <w:abstractNumId w:val="15"/>
  </w:num>
  <w:num w:numId="11">
    <w:abstractNumId w:val="2"/>
  </w:num>
  <w:num w:numId="12">
    <w:abstractNumId w:val="22"/>
  </w:num>
  <w:num w:numId="13">
    <w:abstractNumId w:val="4"/>
  </w:num>
  <w:num w:numId="14">
    <w:abstractNumId w:val="5"/>
  </w:num>
  <w:num w:numId="15">
    <w:abstractNumId w:val="11"/>
  </w:num>
  <w:num w:numId="16">
    <w:abstractNumId w:val="14"/>
  </w:num>
  <w:num w:numId="17">
    <w:abstractNumId w:val="19"/>
  </w:num>
  <w:num w:numId="18">
    <w:abstractNumId w:val="21"/>
  </w:num>
  <w:num w:numId="19">
    <w:abstractNumId w:val="8"/>
  </w:num>
  <w:num w:numId="20">
    <w:abstractNumId w:val="17"/>
  </w:num>
  <w:num w:numId="21">
    <w:abstractNumId w:val="13"/>
  </w:num>
  <w:num w:numId="22">
    <w:abstractNumId w:val="18"/>
  </w:num>
  <w:num w:numId="23">
    <w:abstractNumId w:val="1"/>
  </w:num>
  <w:num w:numId="24">
    <w:abstractNumId w:val="10"/>
  </w:num>
  <w:num w:numId="25">
    <w:abstractNumId w:val="16"/>
  </w:num>
  <w:num w:numId="26">
    <w:abstractNumId w:val="9"/>
  </w:num>
  <w:num w:numId="27">
    <w:abstractNumId w:val="7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20"/>
    <w:rsid w:val="000150F0"/>
    <w:rsid w:val="00027DE1"/>
    <w:rsid w:val="000575B9"/>
    <w:rsid w:val="000576EF"/>
    <w:rsid w:val="000607D8"/>
    <w:rsid w:val="0008183F"/>
    <w:rsid w:val="000956DB"/>
    <w:rsid w:val="000A4B1E"/>
    <w:rsid w:val="000B1432"/>
    <w:rsid w:val="000B6FD0"/>
    <w:rsid w:val="000C1F5A"/>
    <w:rsid w:val="000F5282"/>
    <w:rsid w:val="000F6F47"/>
    <w:rsid w:val="0010140F"/>
    <w:rsid w:val="001025DA"/>
    <w:rsid w:val="001113B7"/>
    <w:rsid w:val="00125627"/>
    <w:rsid w:val="001604C1"/>
    <w:rsid w:val="001763F6"/>
    <w:rsid w:val="00194318"/>
    <w:rsid w:val="001B13F8"/>
    <w:rsid w:val="001C2ABB"/>
    <w:rsid w:val="001C7BD2"/>
    <w:rsid w:val="001D20DD"/>
    <w:rsid w:val="001D7675"/>
    <w:rsid w:val="001F23F1"/>
    <w:rsid w:val="00210DDD"/>
    <w:rsid w:val="00246F96"/>
    <w:rsid w:val="00263E7B"/>
    <w:rsid w:val="00264BF0"/>
    <w:rsid w:val="00265B6B"/>
    <w:rsid w:val="002861DB"/>
    <w:rsid w:val="002A697F"/>
    <w:rsid w:val="002B5807"/>
    <w:rsid w:val="002D79F3"/>
    <w:rsid w:val="002E2AA3"/>
    <w:rsid w:val="002F45AC"/>
    <w:rsid w:val="00314254"/>
    <w:rsid w:val="00334B9A"/>
    <w:rsid w:val="00334BF6"/>
    <w:rsid w:val="00334C3A"/>
    <w:rsid w:val="003460C7"/>
    <w:rsid w:val="0038178A"/>
    <w:rsid w:val="003B665B"/>
    <w:rsid w:val="003B77D8"/>
    <w:rsid w:val="003E6071"/>
    <w:rsid w:val="003F2F63"/>
    <w:rsid w:val="003F449C"/>
    <w:rsid w:val="00401408"/>
    <w:rsid w:val="00410FFA"/>
    <w:rsid w:val="00454EAB"/>
    <w:rsid w:val="00457A49"/>
    <w:rsid w:val="00484E29"/>
    <w:rsid w:val="00493047"/>
    <w:rsid w:val="00496EC4"/>
    <w:rsid w:val="004A2F46"/>
    <w:rsid w:val="00526639"/>
    <w:rsid w:val="00547E2D"/>
    <w:rsid w:val="0055383C"/>
    <w:rsid w:val="00557310"/>
    <w:rsid w:val="00560977"/>
    <w:rsid w:val="00561B8D"/>
    <w:rsid w:val="00574CA1"/>
    <w:rsid w:val="00584EC2"/>
    <w:rsid w:val="0059775D"/>
    <w:rsid w:val="005A7C57"/>
    <w:rsid w:val="005C0FC7"/>
    <w:rsid w:val="005D60E7"/>
    <w:rsid w:val="005E0976"/>
    <w:rsid w:val="005E7FBA"/>
    <w:rsid w:val="00637178"/>
    <w:rsid w:val="0064769F"/>
    <w:rsid w:val="00650D7E"/>
    <w:rsid w:val="00667C7E"/>
    <w:rsid w:val="00686788"/>
    <w:rsid w:val="00690148"/>
    <w:rsid w:val="006A6DD9"/>
    <w:rsid w:val="006F5905"/>
    <w:rsid w:val="007031E3"/>
    <w:rsid w:val="007055B6"/>
    <w:rsid w:val="0071181F"/>
    <w:rsid w:val="00731CBD"/>
    <w:rsid w:val="0077448B"/>
    <w:rsid w:val="0077661D"/>
    <w:rsid w:val="007B1EB3"/>
    <w:rsid w:val="007B3FE7"/>
    <w:rsid w:val="007E0CA1"/>
    <w:rsid w:val="00817872"/>
    <w:rsid w:val="0083456C"/>
    <w:rsid w:val="008851CC"/>
    <w:rsid w:val="00886946"/>
    <w:rsid w:val="00891A0A"/>
    <w:rsid w:val="00896B30"/>
    <w:rsid w:val="008A11AC"/>
    <w:rsid w:val="008D0263"/>
    <w:rsid w:val="008D7EE2"/>
    <w:rsid w:val="008E4347"/>
    <w:rsid w:val="009116F5"/>
    <w:rsid w:val="00952691"/>
    <w:rsid w:val="00957283"/>
    <w:rsid w:val="00966A5F"/>
    <w:rsid w:val="00994FD7"/>
    <w:rsid w:val="009A5AFF"/>
    <w:rsid w:val="009C016B"/>
    <w:rsid w:val="009F3D45"/>
    <w:rsid w:val="009F4E23"/>
    <w:rsid w:val="00A3539F"/>
    <w:rsid w:val="00A47849"/>
    <w:rsid w:val="00A542C3"/>
    <w:rsid w:val="00A669BD"/>
    <w:rsid w:val="00A70E6F"/>
    <w:rsid w:val="00A727AA"/>
    <w:rsid w:val="00A7430F"/>
    <w:rsid w:val="00A946AE"/>
    <w:rsid w:val="00AC29B8"/>
    <w:rsid w:val="00AD64C1"/>
    <w:rsid w:val="00AF33F5"/>
    <w:rsid w:val="00B071E5"/>
    <w:rsid w:val="00B13A30"/>
    <w:rsid w:val="00B24915"/>
    <w:rsid w:val="00B3381F"/>
    <w:rsid w:val="00B37E5B"/>
    <w:rsid w:val="00B41C6D"/>
    <w:rsid w:val="00B65C80"/>
    <w:rsid w:val="00B6616E"/>
    <w:rsid w:val="00B71772"/>
    <w:rsid w:val="00B738BC"/>
    <w:rsid w:val="00BA5547"/>
    <w:rsid w:val="00BD1632"/>
    <w:rsid w:val="00BD3A9B"/>
    <w:rsid w:val="00BF0E73"/>
    <w:rsid w:val="00BF5A97"/>
    <w:rsid w:val="00C35EBB"/>
    <w:rsid w:val="00C57CBF"/>
    <w:rsid w:val="00C76AD7"/>
    <w:rsid w:val="00CB1BA6"/>
    <w:rsid w:val="00CE2820"/>
    <w:rsid w:val="00CF0334"/>
    <w:rsid w:val="00CF68BD"/>
    <w:rsid w:val="00D119FA"/>
    <w:rsid w:val="00D13F51"/>
    <w:rsid w:val="00D17EBA"/>
    <w:rsid w:val="00D255AA"/>
    <w:rsid w:val="00D31183"/>
    <w:rsid w:val="00D74AF2"/>
    <w:rsid w:val="00D8618C"/>
    <w:rsid w:val="00D94C80"/>
    <w:rsid w:val="00DA3011"/>
    <w:rsid w:val="00DA52B2"/>
    <w:rsid w:val="00DC0B3A"/>
    <w:rsid w:val="00E043C6"/>
    <w:rsid w:val="00E1112B"/>
    <w:rsid w:val="00E23EE7"/>
    <w:rsid w:val="00E25B09"/>
    <w:rsid w:val="00E25DF8"/>
    <w:rsid w:val="00E36C45"/>
    <w:rsid w:val="00E53B74"/>
    <w:rsid w:val="00E61BEB"/>
    <w:rsid w:val="00E86B4D"/>
    <w:rsid w:val="00EC0CDE"/>
    <w:rsid w:val="00EC5A99"/>
    <w:rsid w:val="00F4220C"/>
    <w:rsid w:val="00F42272"/>
    <w:rsid w:val="00F476D2"/>
    <w:rsid w:val="00F4777F"/>
    <w:rsid w:val="00F63267"/>
    <w:rsid w:val="00F961F6"/>
    <w:rsid w:val="00FB0B01"/>
    <w:rsid w:val="00FB794F"/>
    <w:rsid w:val="00FD157E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088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AD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rsid w:val="00C76AD7"/>
    <w:pPr>
      <w:spacing w:after="120" w:line="480" w:lineRule="auto"/>
    </w:pPr>
  </w:style>
  <w:style w:type="paragraph" w:styleId="Cabealho">
    <w:name w:val="header"/>
    <w:basedOn w:val="Normal"/>
    <w:rsid w:val="00C76AD7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9C01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rsid w:val="00F4777F"/>
    <w:pPr>
      <w:spacing w:after="120"/>
    </w:pPr>
  </w:style>
  <w:style w:type="paragraph" w:styleId="Rodap">
    <w:name w:val="footer"/>
    <w:basedOn w:val="Normal"/>
    <w:link w:val="RodapChar"/>
    <w:uiPriority w:val="99"/>
    <w:rsid w:val="001B13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7849"/>
    <w:rPr>
      <w:sz w:val="24"/>
      <w:szCs w:val="24"/>
    </w:rPr>
  </w:style>
  <w:style w:type="paragraph" w:styleId="Textodebalo">
    <w:name w:val="Balloon Text"/>
    <w:basedOn w:val="Normal"/>
    <w:link w:val="TextodebaloChar"/>
    <w:rsid w:val="00A478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4784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3FE7"/>
    <w:pPr>
      <w:spacing w:line="360" w:lineRule="auto"/>
      <w:ind w:left="720" w:firstLine="709"/>
      <w:contextualSpacing/>
      <w:jc w:val="both"/>
    </w:pPr>
    <w:rPr>
      <w:rFonts w:ascii="Arial" w:eastAsiaTheme="minorEastAsia" w:hAnsi="Arial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D31183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10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ordensino.torres\Documents\Modelos\Modelos\MODELO%20DE%20PROVA%20PADR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FB85EC-F9BF-BC4F-92C6-0EA151B2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C:\Users\coordensino.torres\Documents\Modelos\Modelos\MODELO DE PROVA PADRAO.dotx</Template>
  <TotalTime>22</TotalTime>
  <Pages>1</Pages>
  <Words>252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Universidade Luterana do Brasil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Coordenadora de Ensino - Campus Torres</dc:creator>
  <cp:lastModifiedBy>Ramon Lummertz</cp:lastModifiedBy>
  <cp:revision>4</cp:revision>
  <dcterms:created xsi:type="dcterms:W3CDTF">2016-08-29T14:10:00Z</dcterms:created>
  <dcterms:modified xsi:type="dcterms:W3CDTF">2016-08-29T14:44:00Z</dcterms:modified>
</cp:coreProperties>
</file>