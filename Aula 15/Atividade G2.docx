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5386"/>
        <w:gridCol w:w="2268"/>
      </w:tblGrid>
      <w:tr w:rsidR="00281BA8" w:rsidRPr="008B37AB" w14:paraId="35359BB5" w14:textId="77777777" w:rsidTr="00E61330">
        <w:tc>
          <w:tcPr>
            <w:tcW w:w="2836" w:type="dxa"/>
            <w:vAlign w:val="center"/>
          </w:tcPr>
          <w:p w14:paraId="322F4671" w14:textId="77777777" w:rsidR="00281BA8" w:rsidRPr="008B37AB" w:rsidRDefault="009D306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2E281E1" wp14:editId="069D67D6">
                  <wp:extent cx="1704975" cy="400050"/>
                  <wp:effectExtent l="19050" t="0" r="9525" b="0"/>
                  <wp:docPr id="1" name="Imagem 1" descr="novaulbra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vaulbra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5AAE2116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A54113" wp14:editId="61BE68EA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</w:tcPr>
          <w:p w14:paraId="65382022" w14:textId="77777777" w:rsidR="00281BA8" w:rsidRPr="008B37AB" w:rsidRDefault="00880EC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60CBD23D" wp14:editId="064D6A52">
                  <wp:extent cx="1303020" cy="3873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3430C" w14:textId="77777777" w:rsidR="00281BA8" w:rsidRDefault="00281BA8" w:rsidP="00E724D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4880"/>
        <w:gridCol w:w="1950"/>
        <w:gridCol w:w="1394"/>
      </w:tblGrid>
      <w:tr w:rsidR="00281BA8" w14:paraId="739672A5" w14:textId="77777777" w:rsidTr="00E61330">
        <w:tc>
          <w:tcPr>
            <w:tcW w:w="2095" w:type="dxa"/>
            <w:tcBorders>
              <w:top w:val="single" w:sz="24" w:space="0" w:color="auto"/>
            </w:tcBorders>
          </w:tcPr>
          <w:p w14:paraId="66500A75" w14:textId="77777777" w:rsidR="00281BA8" w:rsidRDefault="00281BA8" w:rsidP="00E724D1">
            <w:r>
              <w:t>Disciplina...............:</w:t>
            </w:r>
          </w:p>
        </w:tc>
        <w:tc>
          <w:tcPr>
            <w:tcW w:w="4880" w:type="dxa"/>
            <w:tcBorders>
              <w:top w:val="single" w:sz="24" w:space="0" w:color="auto"/>
            </w:tcBorders>
          </w:tcPr>
          <w:p w14:paraId="27AE284F" w14:textId="77777777" w:rsidR="00281BA8" w:rsidRPr="00432F11" w:rsidRDefault="00281BA8" w:rsidP="00E724D1">
            <w:pPr>
              <w:rPr>
                <w:u w:val="single"/>
              </w:rPr>
            </w:pP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5F4D3790" w14:textId="77777777" w:rsidR="00281BA8" w:rsidRDefault="00281BA8" w:rsidP="00E724D1">
            <w: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3059797D" w14:textId="77777777" w:rsidR="00281BA8" w:rsidRPr="006D2131" w:rsidRDefault="00281BA8" w:rsidP="00E724D1"/>
        </w:tc>
      </w:tr>
      <w:tr w:rsidR="00281BA8" w14:paraId="008238B2" w14:textId="77777777" w:rsidTr="00E61330">
        <w:tc>
          <w:tcPr>
            <w:tcW w:w="2095" w:type="dxa"/>
          </w:tcPr>
          <w:p w14:paraId="6DB913A8" w14:textId="77777777" w:rsidR="00281BA8" w:rsidRDefault="00281BA8" w:rsidP="00E724D1">
            <w:r>
              <w:t>Professor...............:</w:t>
            </w:r>
          </w:p>
        </w:tc>
        <w:tc>
          <w:tcPr>
            <w:tcW w:w="4880" w:type="dxa"/>
          </w:tcPr>
          <w:p w14:paraId="70340DA3" w14:textId="77777777" w:rsidR="00281BA8" w:rsidRDefault="00561570" w:rsidP="00E724D1">
            <w:r>
              <w:t>Ramon dos Santos Lummertz</w:t>
            </w:r>
          </w:p>
        </w:tc>
        <w:tc>
          <w:tcPr>
            <w:tcW w:w="1950" w:type="dxa"/>
          </w:tcPr>
          <w:p w14:paraId="17FC1EED" w14:textId="77777777" w:rsidR="00281BA8" w:rsidRDefault="00281BA8" w:rsidP="00E724D1">
            <w:r>
              <w:t>Semestre letivo...:</w:t>
            </w:r>
          </w:p>
        </w:tc>
        <w:tc>
          <w:tcPr>
            <w:tcW w:w="1394" w:type="dxa"/>
          </w:tcPr>
          <w:p w14:paraId="3E3B358D" w14:textId="4BBABC25" w:rsidR="00281BA8" w:rsidRDefault="00281BA8" w:rsidP="005828A0">
            <w:r>
              <w:t>201</w:t>
            </w:r>
            <w:r w:rsidR="005828A0">
              <w:t>6</w:t>
            </w:r>
            <w:r>
              <w:t>/</w:t>
            </w:r>
            <w:r w:rsidR="00234752">
              <w:t>1</w:t>
            </w:r>
          </w:p>
        </w:tc>
      </w:tr>
      <w:tr w:rsidR="00281BA8" w14:paraId="42280B35" w14:textId="77777777" w:rsidTr="00E61330">
        <w:tc>
          <w:tcPr>
            <w:tcW w:w="2095" w:type="dxa"/>
          </w:tcPr>
          <w:p w14:paraId="1EC5A94E" w14:textId="77777777" w:rsidR="00281BA8" w:rsidRDefault="00281BA8" w:rsidP="00E724D1">
            <w:r>
              <w:t>Curso.....................:</w:t>
            </w:r>
          </w:p>
        </w:tc>
        <w:tc>
          <w:tcPr>
            <w:tcW w:w="4880" w:type="dxa"/>
          </w:tcPr>
          <w:p w14:paraId="1FFCE85C" w14:textId="4F7FB3B0" w:rsidR="00281BA8" w:rsidRDefault="0093702A" w:rsidP="0093702A">
            <w:r>
              <w:t>AP</w:t>
            </w:r>
            <w:r w:rsidR="002C6503">
              <w:t>3</w:t>
            </w:r>
          </w:p>
        </w:tc>
        <w:tc>
          <w:tcPr>
            <w:tcW w:w="1950" w:type="dxa"/>
          </w:tcPr>
          <w:p w14:paraId="446ADA4A" w14:textId="77777777" w:rsidR="00281BA8" w:rsidRDefault="00281BA8" w:rsidP="00E724D1">
            <w:r>
              <w:t>Data.....................:</w:t>
            </w:r>
          </w:p>
        </w:tc>
        <w:tc>
          <w:tcPr>
            <w:tcW w:w="1394" w:type="dxa"/>
          </w:tcPr>
          <w:p w14:paraId="5245284E" w14:textId="77777777" w:rsidR="00281BA8" w:rsidRDefault="00281BA8" w:rsidP="00E45791"/>
        </w:tc>
      </w:tr>
      <w:tr w:rsidR="00281BA8" w14:paraId="043D865F" w14:textId="77777777" w:rsidTr="00E61330">
        <w:tc>
          <w:tcPr>
            <w:tcW w:w="2095" w:type="dxa"/>
            <w:tcBorders>
              <w:bottom w:val="single" w:sz="24" w:space="0" w:color="auto"/>
            </w:tcBorders>
          </w:tcPr>
          <w:p w14:paraId="1542C60D" w14:textId="77777777" w:rsidR="00281BA8" w:rsidRDefault="00281BA8" w:rsidP="00E724D1">
            <w:r>
              <w:t xml:space="preserve">Aluno.....................: </w:t>
            </w:r>
          </w:p>
        </w:tc>
        <w:tc>
          <w:tcPr>
            <w:tcW w:w="4880" w:type="dxa"/>
            <w:tcBorders>
              <w:bottom w:val="single" w:sz="24" w:space="0" w:color="auto"/>
            </w:tcBorders>
          </w:tcPr>
          <w:p w14:paraId="3DB49360" w14:textId="77777777" w:rsidR="00281BA8" w:rsidRDefault="00281BA8" w:rsidP="00E724D1"/>
        </w:tc>
        <w:tc>
          <w:tcPr>
            <w:tcW w:w="1950" w:type="dxa"/>
            <w:tcBorders>
              <w:bottom w:val="single" w:sz="24" w:space="0" w:color="auto"/>
            </w:tcBorders>
          </w:tcPr>
          <w:p w14:paraId="53869B9F" w14:textId="77777777" w:rsidR="00281BA8" w:rsidRDefault="00281BA8" w:rsidP="00E724D1">
            <w: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6E0D031E" w14:textId="77777777" w:rsidR="00281BA8" w:rsidRDefault="00281BA8" w:rsidP="00E724D1"/>
        </w:tc>
      </w:tr>
    </w:tbl>
    <w:p w14:paraId="4758905A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14:paraId="319BF4A4" w14:textId="77777777" w:rsidTr="00B67420">
        <w:trPr>
          <w:trHeight w:val="1072"/>
        </w:trPr>
        <w:tc>
          <w:tcPr>
            <w:tcW w:w="10314" w:type="dxa"/>
            <w:shd w:val="clear" w:color="auto" w:fill="F3F3F3"/>
          </w:tcPr>
          <w:p w14:paraId="2BA69C1F" w14:textId="72CCE50A" w:rsidR="00AD02C8" w:rsidRDefault="00281BA8" w:rsidP="00E724D1">
            <w:r w:rsidRPr="005F1102">
              <w:t>INSTRUÇÕES</w:t>
            </w:r>
            <w:r w:rsidR="008867F8">
              <w:t xml:space="preserve"> ATIVIDADE </w:t>
            </w:r>
          </w:p>
          <w:p w14:paraId="5BA46CD2" w14:textId="171E82DD" w:rsidR="0093702A" w:rsidRDefault="0093702A" w:rsidP="00E724D1">
            <w:r>
              <w:t xml:space="preserve">Peso da Avaliação </w:t>
            </w:r>
            <w:r w:rsidR="00607050">
              <w:t>5</w:t>
            </w:r>
            <w:r>
              <w:t>.</w:t>
            </w:r>
          </w:p>
          <w:p w14:paraId="6B2D9BA6" w14:textId="47C9F04F" w:rsidR="00101B3F" w:rsidRDefault="004849E1" w:rsidP="00CE565C">
            <w:r>
              <w:t xml:space="preserve">Entrega </w:t>
            </w:r>
            <w:r w:rsidR="00EC74DC">
              <w:t>28</w:t>
            </w:r>
            <w:r w:rsidR="00AF5A4E">
              <w:t>/11</w:t>
            </w:r>
            <w:r w:rsidR="007F5B92">
              <w:t>/16</w:t>
            </w:r>
          </w:p>
          <w:p w14:paraId="1554E456" w14:textId="77777777" w:rsidR="008B7B39" w:rsidRPr="008B7B39" w:rsidRDefault="008B7B39" w:rsidP="00CE565C">
            <w:pPr>
              <w:rPr>
                <w:rFonts w:ascii="MingLiU" w:eastAsia="MingLiU" w:hAnsi="MingLiU" w:cs="MingLiU"/>
              </w:rPr>
            </w:pPr>
            <w:r w:rsidRPr="008B7B39">
              <w:t xml:space="preserve">Avaliação </w:t>
            </w:r>
          </w:p>
          <w:p w14:paraId="22F688C9" w14:textId="77777777" w:rsidR="008B7B39" w:rsidRPr="00EC74DC" w:rsidRDefault="00EC74DC" w:rsidP="008B7B39">
            <w:pPr>
              <w:pStyle w:val="PargrafodaLista"/>
              <w:numPr>
                <w:ilvl w:val="0"/>
                <w:numId w:val="8"/>
              </w:numPr>
              <w:rPr>
                <w:u w:val="single"/>
              </w:rPr>
            </w:pPr>
            <w:r>
              <w:t>Complexidade do problema</w:t>
            </w:r>
          </w:p>
          <w:p w14:paraId="6E4F7AF1" w14:textId="77777777" w:rsidR="00EC74DC" w:rsidRPr="00EC74DC" w:rsidRDefault="00EC74DC" w:rsidP="00EC74DC">
            <w:pPr>
              <w:pStyle w:val="PargrafodaLista"/>
              <w:numPr>
                <w:ilvl w:val="0"/>
                <w:numId w:val="8"/>
              </w:numPr>
              <w:rPr>
                <w:u w:val="single"/>
              </w:rPr>
            </w:pPr>
            <w:r>
              <w:t>Boas praticas</w:t>
            </w:r>
          </w:p>
          <w:p w14:paraId="31C0196B" w14:textId="61FE7560" w:rsidR="00EC74DC" w:rsidRPr="00EC74DC" w:rsidRDefault="00EC74DC" w:rsidP="00EC74DC">
            <w:pPr>
              <w:pStyle w:val="PargrafodaLista"/>
              <w:numPr>
                <w:ilvl w:val="0"/>
                <w:numId w:val="8"/>
              </w:numPr>
              <w:rPr>
                <w:u w:val="single"/>
              </w:rPr>
            </w:pPr>
            <w:r>
              <w:t>Validações de dados</w:t>
            </w:r>
          </w:p>
        </w:tc>
      </w:tr>
    </w:tbl>
    <w:p w14:paraId="24F36A9F" w14:textId="77777777" w:rsidR="00EC74DC" w:rsidRDefault="00EC74DC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Atividade de G2</w:t>
      </w:r>
    </w:p>
    <w:p w14:paraId="353A9300" w14:textId="77777777" w:rsidR="00EC74DC" w:rsidRDefault="00EC74DC" w:rsidP="00B478C9">
      <w:pPr>
        <w:pStyle w:val="NormalWeb"/>
        <w:ind w:left="360"/>
        <w:rPr>
          <w:rFonts w:ascii="ArialMT" w:hAnsi="ArialMT" w:cs="ArialMT"/>
        </w:rPr>
      </w:pPr>
    </w:p>
    <w:p w14:paraId="07158639" w14:textId="690E8D4C" w:rsidR="002C6503" w:rsidRDefault="00EC74DC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 xml:space="preserve">Elabore um projeto que persista dados em um banco de dados (Mysql ou SqLite). O projeto deve propor uma solução para algum problema real. Para isso você poderá usar o Java Swing para elaborar as interfaces. </w:t>
      </w:r>
    </w:p>
    <w:p w14:paraId="7AD67F72" w14:textId="77777777" w:rsidR="00BF2F87" w:rsidRDefault="00BF2F87" w:rsidP="00B478C9">
      <w:pPr>
        <w:pStyle w:val="NormalWeb"/>
        <w:ind w:left="360"/>
        <w:rPr>
          <w:rFonts w:ascii="ArialMT" w:hAnsi="ArialMT" w:cs="ArialMT"/>
        </w:rPr>
      </w:pPr>
    </w:p>
    <w:p w14:paraId="11E4286F" w14:textId="284D2E6B" w:rsidR="00BF2F87" w:rsidRDefault="00BF2F87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Exemplos do semestre passado.</w:t>
      </w:r>
    </w:p>
    <w:p w14:paraId="78EFF314" w14:textId="7DCE1808" w:rsidR="00BF2F87" w:rsidRDefault="00BF2F87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Jbiblioteca – Gabriel Dewes</w:t>
      </w:r>
    </w:p>
    <w:p w14:paraId="33FA84EE" w14:textId="5CBFFE32" w:rsidR="00BF2F87" w:rsidRDefault="00BF2F87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Coletor de Bolinhas – Mateus Rupental</w:t>
      </w:r>
    </w:p>
    <w:p w14:paraId="667CE5DD" w14:textId="608B2BF8" w:rsidR="00BF2F87" w:rsidRPr="00B478C9" w:rsidRDefault="00BF2F87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JavaFootebal - Antoni</w:t>
      </w:r>
      <w:bookmarkStart w:id="0" w:name="_GoBack"/>
      <w:bookmarkEnd w:id="0"/>
    </w:p>
    <w:sectPr w:rsidR="00BF2F87" w:rsidRPr="00B478C9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6B709" w14:textId="77777777" w:rsidR="00514D87" w:rsidRDefault="00514D87" w:rsidP="00E724D1">
      <w:r>
        <w:separator/>
      </w:r>
    </w:p>
  </w:endnote>
  <w:endnote w:type="continuationSeparator" w:id="0">
    <w:p w14:paraId="06C16DA5" w14:textId="77777777" w:rsidR="00514D87" w:rsidRDefault="00514D87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F181D" w14:textId="77777777" w:rsidR="00514D87" w:rsidRDefault="00514D87" w:rsidP="00E724D1">
      <w:r>
        <w:separator/>
      </w:r>
    </w:p>
  </w:footnote>
  <w:footnote w:type="continuationSeparator" w:id="0">
    <w:p w14:paraId="017CC35F" w14:textId="77777777" w:rsidR="00514D87" w:rsidRDefault="00514D87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924E90"/>
    <w:multiLevelType w:val="hybridMultilevel"/>
    <w:tmpl w:val="53F8CB62"/>
    <w:lvl w:ilvl="0" w:tplc="7B3069E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11E8"/>
    <w:multiLevelType w:val="hybridMultilevel"/>
    <w:tmpl w:val="573636B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1215510"/>
    <w:multiLevelType w:val="hybridMultilevel"/>
    <w:tmpl w:val="1DACB7BE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>
    <w:nsid w:val="15796EF0"/>
    <w:multiLevelType w:val="hybridMultilevel"/>
    <w:tmpl w:val="5308C954"/>
    <w:lvl w:ilvl="0" w:tplc="A8789090">
      <w:start w:val="6"/>
      <w:numFmt w:val="decimal"/>
      <w:lvlText w:val="%1-"/>
      <w:lvlJc w:val="left"/>
      <w:pPr>
        <w:ind w:left="644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56E1EF0"/>
    <w:multiLevelType w:val="hybridMultilevel"/>
    <w:tmpl w:val="1798A45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>
    <w:nsid w:val="2AB92BFE"/>
    <w:multiLevelType w:val="hybridMultilevel"/>
    <w:tmpl w:val="3DC2C000"/>
    <w:lvl w:ilvl="0" w:tplc="032CF778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62A71"/>
    <w:multiLevelType w:val="hybridMultilevel"/>
    <w:tmpl w:val="2022364A"/>
    <w:lvl w:ilvl="0" w:tplc="224409E0">
      <w:start w:val="6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50"/>
    <w:rsid w:val="00007990"/>
    <w:rsid w:val="0003022B"/>
    <w:rsid w:val="00037DA1"/>
    <w:rsid w:val="000457F9"/>
    <w:rsid w:val="00046C74"/>
    <w:rsid w:val="000637CC"/>
    <w:rsid w:val="0007638A"/>
    <w:rsid w:val="00081F1A"/>
    <w:rsid w:val="00084654"/>
    <w:rsid w:val="00093FAD"/>
    <w:rsid w:val="000B08EA"/>
    <w:rsid w:val="000C2080"/>
    <w:rsid w:val="000C48C2"/>
    <w:rsid w:val="000C5810"/>
    <w:rsid w:val="000D0A9E"/>
    <w:rsid w:val="000E2823"/>
    <w:rsid w:val="000F5CDA"/>
    <w:rsid w:val="00101B3F"/>
    <w:rsid w:val="00101E99"/>
    <w:rsid w:val="001169E4"/>
    <w:rsid w:val="00122530"/>
    <w:rsid w:val="001352FF"/>
    <w:rsid w:val="0016504B"/>
    <w:rsid w:val="001669D6"/>
    <w:rsid w:val="00186205"/>
    <w:rsid w:val="0019330D"/>
    <w:rsid w:val="001A0FCE"/>
    <w:rsid w:val="001C022A"/>
    <w:rsid w:val="001C20C6"/>
    <w:rsid w:val="001D2796"/>
    <w:rsid w:val="001D3877"/>
    <w:rsid w:val="001D67E0"/>
    <w:rsid w:val="001E486A"/>
    <w:rsid w:val="001E5F67"/>
    <w:rsid w:val="001E6F94"/>
    <w:rsid w:val="002024D1"/>
    <w:rsid w:val="0020508C"/>
    <w:rsid w:val="002105C7"/>
    <w:rsid w:val="00216F6C"/>
    <w:rsid w:val="00233F60"/>
    <w:rsid w:val="00234752"/>
    <w:rsid w:val="00235CFD"/>
    <w:rsid w:val="00243D04"/>
    <w:rsid w:val="002505A4"/>
    <w:rsid w:val="00253CDF"/>
    <w:rsid w:val="002737E3"/>
    <w:rsid w:val="00277A0E"/>
    <w:rsid w:val="00281BA8"/>
    <w:rsid w:val="002915C6"/>
    <w:rsid w:val="00293AD6"/>
    <w:rsid w:val="00294F68"/>
    <w:rsid w:val="002A1CB0"/>
    <w:rsid w:val="002B3932"/>
    <w:rsid w:val="002C6503"/>
    <w:rsid w:val="002D00C3"/>
    <w:rsid w:val="002F5D30"/>
    <w:rsid w:val="00316A20"/>
    <w:rsid w:val="00324309"/>
    <w:rsid w:val="00337CBF"/>
    <w:rsid w:val="00354C10"/>
    <w:rsid w:val="003742C2"/>
    <w:rsid w:val="0038079A"/>
    <w:rsid w:val="003908FD"/>
    <w:rsid w:val="00395EC4"/>
    <w:rsid w:val="003F1023"/>
    <w:rsid w:val="003F41FE"/>
    <w:rsid w:val="00411263"/>
    <w:rsid w:val="00412A15"/>
    <w:rsid w:val="00412DCA"/>
    <w:rsid w:val="004211D7"/>
    <w:rsid w:val="004303B6"/>
    <w:rsid w:val="00432F11"/>
    <w:rsid w:val="004502AE"/>
    <w:rsid w:val="0046232B"/>
    <w:rsid w:val="00462744"/>
    <w:rsid w:val="00465C45"/>
    <w:rsid w:val="00467BF9"/>
    <w:rsid w:val="00476960"/>
    <w:rsid w:val="004849E1"/>
    <w:rsid w:val="00496D6B"/>
    <w:rsid w:val="004B0ED2"/>
    <w:rsid w:val="004B6108"/>
    <w:rsid w:val="004E247E"/>
    <w:rsid w:val="004E2C24"/>
    <w:rsid w:val="004F4B2F"/>
    <w:rsid w:val="005030C2"/>
    <w:rsid w:val="00514D87"/>
    <w:rsid w:val="00533DB5"/>
    <w:rsid w:val="0055653D"/>
    <w:rsid w:val="00560CE5"/>
    <w:rsid w:val="00560E05"/>
    <w:rsid w:val="00561570"/>
    <w:rsid w:val="0056631B"/>
    <w:rsid w:val="00577C2D"/>
    <w:rsid w:val="005828A0"/>
    <w:rsid w:val="005870CC"/>
    <w:rsid w:val="00593301"/>
    <w:rsid w:val="00593DD9"/>
    <w:rsid w:val="005946E1"/>
    <w:rsid w:val="005C11C4"/>
    <w:rsid w:val="005E1A75"/>
    <w:rsid w:val="005E5DF5"/>
    <w:rsid w:val="00604C64"/>
    <w:rsid w:val="00607050"/>
    <w:rsid w:val="0061088E"/>
    <w:rsid w:val="00614777"/>
    <w:rsid w:val="00620A5B"/>
    <w:rsid w:val="0063375B"/>
    <w:rsid w:val="00635F96"/>
    <w:rsid w:val="00654511"/>
    <w:rsid w:val="00671864"/>
    <w:rsid w:val="0068465A"/>
    <w:rsid w:val="0068553C"/>
    <w:rsid w:val="00697CE4"/>
    <w:rsid w:val="006B7538"/>
    <w:rsid w:val="006B77E0"/>
    <w:rsid w:val="007043B3"/>
    <w:rsid w:val="0073582D"/>
    <w:rsid w:val="0074148A"/>
    <w:rsid w:val="00750E90"/>
    <w:rsid w:val="00765BF9"/>
    <w:rsid w:val="00774838"/>
    <w:rsid w:val="0078411E"/>
    <w:rsid w:val="007B5A8B"/>
    <w:rsid w:val="007F34E1"/>
    <w:rsid w:val="007F5B92"/>
    <w:rsid w:val="00804374"/>
    <w:rsid w:val="00810A17"/>
    <w:rsid w:val="008151C2"/>
    <w:rsid w:val="00826712"/>
    <w:rsid w:val="0083163D"/>
    <w:rsid w:val="008642A5"/>
    <w:rsid w:val="00880EC1"/>
    <w:rsid w:val="008867F8"/>
    <w:rsid w:val="00893FC8"/>
    <w:rsid w:val="008A3CEE"/>
    <w:rsid w:val="008B7363"/>
    <w:rsid w:val="008B7B39"/>
    <w:rsid w:val="008D330E"/>
    <w:rsid w:val="009260EA"/>
    <w:rsid w:val="009309DD"/>
    <w:rsid w:val="009310DD"/>
    <w:rsid w:val="0093702A"/>
    <w:rsid w:val="0094180A"/>
    <w:rsid w:val="00951AEC"/>
    <w:rsid w:val="0095309A"/>
    <w:rsid w:val="00954F74"/>
    <w:rsid w:val="009879D2"/>
    <w:rsid w:val="0099298F"/>
    <w:rsid w:val="009B0C1B"/>
    <w:rsid w:val="009D02CC"/>
    <w:rsid w:val="009D3061"/>
    <w:rsid w:val="009D43EE"/>
    <w:rsid w:val="009E70A9"/>
    <w:rsid w:val="009F2777"/>
    <w:rsid w:val="009F388D"/>
    <w:rsid w:val="009F43A3"/>
    <w:rsid w:val="00A14E74"/>
    <w:rsid w:val="00A52786"/>
    <w:rsid w:val="00A602C6"/>
    <w:rsid w:val="00A66569"/>
    <w:rsid w:val="00A7317C"/>
    <w:rsid w:val="00A81F0D"/>
    <w:rsid w:val="00A84578"/>
    <w:rsid w:val="00AB3D30"/>
    <w:rsid w:val="00AC51B8"/>
    <w:rsid w:val="00AC7251"/>
    <w:rsid w:val="00AD02C8"/>
    <w:rsid w:val="00AF1282"/>
    <w:rsid w:val="00AF5A4E"/>
    <w:rsid w:val="00B02090"/>
    <w:rsid w:val="00B04F50"/>
    <w:rsid w:val="00B16D50"/>
    <w:rsid w:val="00B2721B"/>
    <w:rsid w:val="00B32F8C"/>
    <w:rsid w:val="00B44AC4"/>
    <w:rsid w:val="00B478C9"/>
    <w:rsid w:val="00B558E2"/>
    <w:rsid w:val="00B652B5"/>
    <w:rsid w:val="00B67420"/>
    <w:rsid w:val="00B712A1"/>
    <w:rsid w:val="00BA04B5"/>
    <w:rsid w:val="00BA1E2A"/>
    <w:rsid w:val="00BF2F87"/>
    <w:rsid w:val="00BF4FC7"/>
    <w:rsid w:val="00C011AE"/>
    <w:rsid w:val="00C063D2"/>
    <w:rsid w:val="00C16667"/>
    <w:rsid w:val="00C217CD"/>
    <w:rsid w:val="00C579E0"/>
    <w:rsid w:val="00C61AB7"/>
    <w:rsid w:val="00C801B7"/>
    <w:rsid w:val="00C83EBC"/>
    <w:rsid w:val="00C933CA"/>
    <w:rsid w:val="00CA216D"/>
    <w:rsid w:val="00CB3EFC"/>
    <w:rsid w:val="00CB711A"/>
    <w:rsid w:val="00CE5330"/>
    <w:rsid w:val="00CE565C"/>
    <w:rsid w:val="00D169B4"/>
    <w:rsid w:val="00D17E01"/>
    <w:rsid w:val="00D22EFF"/>
    <w:rsid w:val="00D33C9A"/>
    <w:rsid w:val="00D43E6F"/>
    <w:rsid w:val="00D501CC"/>
    <w:rsid w:val="00D70DBB"/>
    <w:rsid w:val="00D72ECB"/>
    <w:rsid w:val="00D81522"/>
    <w:rsid w:val="00D90BCC"/>
    <w:rsid w:val="00D94FEF"/>
    <w:rsid w:val="00DB4C57"/>
    <w:rsid w:val="00DB4FFB"/>
    <w:rsid w:val="00DE77B5"/>
    <w:rsid w:val="00DF2631"/>
    <w:rsid w:val="00DF7E5E"/>
    <w:rsid w:val="00E145C7"/>
    <w:rsid w:val="00E3037E"/>
    <w:rsid w:val="00E331C6"/>
    <w:rsid w:val="00E44DEF"/>
    <w:rsid w:val="00E45257"/>
    <w:rsid w:val="00E45791"/>
    <w:rsid w:val="00E46761"/>
    <w:rsid w:val="00E61330"/>
    <w:rsid w:val="00E724D1"/>
    <w:rsid w:val="00E72DD4"/>
    <w:rsid w:val="00E732A1"/>
    <w:rsid w:val="00E8427D"/>
    <w:rsid w:val="00EA0839"/>
    <w:rsid w:val="00EA2A8F"/>
    <w:rsid w:val="00EA3411"/>
    <w:rsid w:val="00EB27D5"/>
    <w:rsid w:val="00EC62E4"/>
    <w:rsid w:val="00EC74DC"/>
    <w:rsid w:val="00EC7586"/>
    <w:rsid w:val="00EE620A"/>
    <w:rsid w:val="00EF28A2"/>
    <w:rsid w:val="00F02583"/>
    <w:rsid w:val="00F3493B"/>
    <w:rsid w:val="00F4259F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C02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paragraph" w:styleId="NormalWeb">
    <w:name w:val="Normal (Web)"/>
    <w:basedOn w:val="Normal"/>
    <w:uiPriority w:val="99"/>
    <w:unhideWhenUsed/>
    <w:rsid w:val="0093702A"/>
    <w:pPr>
      <w:spacing w:before="100" w:beforeAutospacing="1" w:after="100" w:afterAutospacing="1"/>
      <w:jc w:val="left"/>
    </w:pPr>
    <w:rPr>
      <w:szCs w:val="24"/>
    </w:rPr>
  </w:style>
  <w:style w:type="paragraph" w:styleId="Ttulo">
    <w:name w:val="Title"/>
    <w:basedOn w:val="Normal"/>
    <w:next w:val="Normal"/>
    <w:link w:val="TtuloChar"/>
    <w:qFormat/>
    <w:rsid w:val="00B674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67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299D9-FFEB-4740-A94A-31318828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2</TotalTime>
  <Pages>1</Pages>
  <Words>125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5</cp:revision>
  <cp:lastPrinted>2012-04-26T14:23:00Z</cp:lastPrinted>
  <dcterms:created xsi:type="dcterms:W3CDTF">2016-10-31T20:49:00Z</dcterms:created>
  <dcterms:modified xsi:type="dcterms:W3CDTF">2016-10-31T20:51:00Z</dcterms:modified>
</cp:coreProperties>
</file>