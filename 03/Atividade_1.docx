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6"/>
        <w:gridCol w:w="5386"/>
        <w:gridCol w:w="2268"/>
      </w:tblGrid>
      <w:tr w:rsidR="00281BA8" w:rsidRPr="008B37AB" w14:paraId="35359BB5" w14:textId="77777777" w:rsidTr="00E61330">
        <w:tc>
          <w:tcPr>
            <w:tcW w:w="2836" w:type="dxa"/>
            <w:vAlign w:val="center"/>
          </w:tcPr>
          <w:p w14:paraId="322F4671" w14:textId="77777777" w:rsidR="00281BA8" w:rsidRPr="008B37AB" w:rsidRDefault="009D3061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42E281E1" wp14:editId="069D67D6">
                  <wp:extent cx="1704975" cy="400050"/>
                  <wp:effectExtent l="19050" t="0" r="9525" b="0"/>
                  <wp:docPr id="1" name="Imagem 1" descr="novaulbra2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vaulbra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</w:tcPr>
          <w:p w14:paraId="5AAE2116" w14:textId="77777777" w:rsidR="00281BA8" w:rsidRPr="007F34E1" w:rsidRDefault="009D3061" w:rsidP="00E72DD4">
            <w:pPr>
              <w:jc w:val="left"/>
              <w:rPr>
                <w:u w:val="single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5FA54113" wp14:editId="61BE68EA">
                  <wp:simplePos x="0" y="0"/>
                  <wp:positionH relativeFrom="column">
                    <wp:posOffset>5667375</wp:posOffset>
                  </wp:positionH>
                  <wp:positionV relativeFrom="paragraph">
                    <wp:posOffset>-16510</wp:posOffset>
                  </wp:positionV>
                  <wp:extent cx="629920" cy="858520"/>
                  <wp:effectExtent l="19050" t="0" r="0" b="0"/>
                  <wp:wrapNone/>
                  <wp:docPr id="296" name="Imagem 296" descr="rosa%20tran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rosa%20trans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920" cy="858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281BA8" w:rsidRPr="004A47D2">
              <w:t>UNIVERSIDADE LUTERANA DO BRASI</w:t>
            </w:r>
            <w:r w:rsidR="00D17E01">
              <w:t>L</w:t>
            </w:r>
            <w:r w:rsidR="00D17E01">
              <w:br/>
              <w:t>ULBRA–Torres</w:t>
            </w:r>
            <w:r w:rsidR="00D17E01">
              <w:br/>
              <w:t xml:space="preserve">CURSOS DE SI E </w:t>
            </w:r>
            <w:r w:rsidR="00281BA8" w:rsidRPr="004A47D2">
              <w:t>STADS</w:t>
            </w:r>
            <w:r w:rsidR="00281BA8" w:rsidRPr="004A47D2">
              <w:br/>
            </w:r>
          </w:p>
        </w:tc>
        <w:tc>
          <w:tcPr>
            <w:tcW w:w="2268" w:type="dxa"/>
          </w:tcPr>
          <w:p w14:paraId="65382022" w14:textId="77777777" w:rsidR="00281BA8" w:rsidRPr="008B37AB" w:rsidRDefault="00880EC1" w:rsidP="00E724D1">
            <w:pPr>
              <w:pStyle w:val="Cabealho"/>
            </w:pPr>
            <w:r>
              <w:rPr>
                <w:noProof/>
              </w:rPr>
              <w:drawing>
                <wp:inline distT="0" distB="0" distL="0" distR="0" wp14:anchorId="60CBD23D" wp14:editId="064D6A52">
                  <wp:extent cx="1303020" cy="38735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_sem_fundo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38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3430C" w14:textId="77777777" w:rsidR="00281BA8" w:rsidRDefault="00281BA8" w:rsidP="00E724D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5"/>
        <w:gridCol w:w="4880"/>
        <w:gridCol w:w="1950"/>
        <w:gridCol w:w="1394"/>
      </w:tblGrid>
      <w:tr w:rsidR="00281BA8" w14:paraId="739672A5" w14:textId="77777777" w:rsidTr="00E61330">
        <w:tc>
          <w:tcPr>
            <w:tcW w:w="2095" w:type="dxa"/>
            <w:tcBorders>
              <w:top w:val="single" w:sz="24" w:space="0" w:color="auto"/>
            </w:tcBorders>
          </w:tcPr>
          <w:p w14:paraId="66500A75" w14:textId="77777777" w:rsidR="00281BA8" w:rsidRDefault="00281BA8" w:rsidP="00E724D1">
            <w:r>
              <w:t>Disciplina...............:</w:t>
            </w:r>
          </w:p>
        </w:tc>
        <w:tc>
          <w:tcPr>
            <w:tcW w:w="4880" w:type="dxa"/>
            <w:tcBorders>
              <w:top w:val="single" w:sz="24" w:space="0" w:color="auto"/>
            </w:tcBorders>
          </w:tcPr>
          <w:p w14:paraId="27AE284F" w14:textId="77777777" w:rsidR="00281BA8" w:rsidRPr="00432F11" w:rsidRDefault="00281BA8" w:rsidP="00E724D1">
            <w:pPr>
              <w:rPr>
                <w:u w:val="single"/>
              </w:rPr>
            </w:pPr>
          </w:p>
        </w:tc>
        <w:tc>
          <w:tcPr>
            <w:tcW w:w="1950" w:type="dxa"/>
            <w:tcBorders>
              <w:top w:val="single" w:sz="24" w:space="0" w:color="auto"/>
            </w:tcBorders>
          </w:tcPr>
          <w:p w14:paraId="5F4D3790" w14:textId="77777777" w:rsidR="00281BA8" w:rsidRDefault="00281BA8" w:rsidP="00E724D1">
            <w:r>
              <w:t>Código.................:</w:t>
            </w:r>
          </w:p>
        </w:tc>
        <w:tc>
          <w:tcPr>
            <w:tcW w:w="1394" w:type="dxa"/>
            <w:tcBorders>
              <w:top w:val="single" w:sz="24" w:space="0" w:color="auto"/>
            </w:tcBorders>
          </w:tcPr>
          <w:p w14:paraId="3059797D" w14:textId="77777777" w:rsidR="00281BA8" w:rsidRPr="006D2131" w:rsidRDefault="00281BA8" w:rsidP="00E724D1"/>
        </w:tc>
      </w:tr>
      <w:tr w:rsidR="00281BA8" w14:paraId="008238B2" w14:textId="77777777" w:rsidTr="00E61330">
        <w:tc>
          <w:tcPr>
            <w:tcW w:w="2095" w:type="dxa"/>
          </w:tcPr>
          <w:p w14:paraId="6DB913A8" w14:textId="77777777" w:rsidR="00281BA8" w:rsidRDefault="00281BA8" w:rsidP="00E724D1">
            <w:r>
              <w:t>Professor...............:</w:t>
            </w:r>
          </w:p>
        </w:tc>
        <w:tc>
          <w:tcPr>
            <w:tcW w:w="4880" w:type="dxa"/>
          </w:tcPr>
          <w:p w14:paraId="70340DA3" w14:textId="77777777" w:rsidR="00281BA8" w:rsidRDefault="00561570" w:rsidP="00E724D1">
            <w:r>
              <w:t>Ramon dos Santos Lummertz</w:t>
            </w:r>
          </w:p>
        </w:tc>
        <w:tc>
          <w:tcPr>
            <w:tcW w:w="1950" w:type="dxa"/>
          </w:tcPr>
          <w:p w14:paraId="17FC1EED" w14:textId="77777777" w:rsidR="00281BA8" w:rsidRDefault="00281BA8" w:rsidP="00E724D1">
            <w:r>
              <w:t>Semestre letivo...:</w:t>
            </w:r>
          </w:p>
        </w:tc>
        <w:tc>
          <w:tcPr>
            <w:tcW w:w="1394" w:type="dxa"/>
          </w:tcPr>
          <w:p w14:paraId="3E3B358D" w14:textId="4D7D87A3" w:rsidR="00281BA8" w:rsidRDefault="00281BA8" w:rsidP="005828A0">
            <w:r>
              <w:t>201</w:t>
            </w:r>
            <w:r w:rsidR="005828A0">
              <w:t>6</w:t>
            </w:r>
            <w:r>
              <w:t>/</w:t>
            </w:r>
            <w:r w:rsidR="00D325A4">
              <w:t>2</w:t>
            </w:r>
          </w:p>
        </w:tc>
      </w:tr>
      <w:tr w:rsidR="00281BA8" w14:paraId="42280B35" w14:textId="77777777" w:rsidTr="00E61330">
        <w:tc>
          <w:tcPr>
            <w:tcW w:w="2095" w:type="dxa"/>
          </w:tcPr>
          <w:p w14:paraId="1EC5A94E" w14:textId="77777777" w:rsidR="00281BA8" w:rsidRDefault="00281BA8" w:rsidP="00E724D1">
            <w:r>
              <w:t>Curso.....................:</w:t>
            </w:r>
          </w:p>
        </w:tc>
        <w:tc>
          <w:tcPr>
            <w:tcW w:w="4880" w:type="dxa"/>
          </w:tcPr>
          <w:p w14:paraId="1FFCE85C" w14:textId="77777777" w:rsidR="00281BA8" w:rsidRDefault="00E45791" w:rsidP="00E724D1">
            <w:r>
              <w:t xml:space="preserve">Sistemas de Informação </w:t>
            </w:r>
            <w:proofErr w:type="spellStart"/>
            <w:r>
              <w:t>Stads</w:t>
            </w:r>
            <w:proofErr w:type="spellEnd"/>
          </w:p>
        </w:tc>
        <w:tc>
          <w:tcPr>
            <w:tcW w:w="1950" w:type="dxa"/>
          </w:tcPr>
          <w:p w14:paraId="446ADA4A" w14:textId="77777777" w:rsidR="00281BA8" w:rsidRDefault="00281BA8" w:rsidP="00E724D1">
            <w:r>
              <w:t>Data.....................:</w:t>
            </w:r>
          </w:p>
        </w:tc>
        <w:tc>
          <w:tcPr>
            <w:tcW w:w="1394" w:type="dxa"/>
          </w:tcPr>
          <w:p w14:paraId="5245284E" w14:textId="77777777" w:rsidR="00281BA8" w:rsidRDefault="00281BA8" w:rsidP="00E45791"/>
        </w:tc>
      </w:tr>
      <w:tr w:rsidR="00281BA8" w14:paraId="043D865F" w14:textId="77777777" w:rsidTr="00E61330">
        <w:tc>
          <w:tcPr>
            <w:tcW w:w="2095" w:type="dxa"/>
            <w:tcBorders>
              <w:bottom w:val="single" w:sz="24" w:space="0" w:color="auto"/>
            </w:tcBorders>
          </w:tcPr>
          <w:p w14:paraId="1542C60D" w14:textId="77777777" w:rsidR="00281BA8" w:rsidRDefault="00281BA8" w:rsidP="00E724D1">
            <w:r>
              <w:t xml:space="preserve">Aluno.....................: </w:t>
            </w:r>
          </w:p>
        </w:tc>
        <w:tc>
          <w:tcPr>
            <w:tcW w:w="4880" w:type="dxa"/>
            <w:tcBorders>
              <w:bottom w:val="single" w:sz="24" w:space="0" w:color="auto"/>
            </w:tcBorders>
          </w:tcPr>
          <w:p w14:paraId="3DB49360" w14:textId="77777777" w:rsidR="00281BA8" w:rsidRDefault="00281BA8" w:rsidP="00E724D1"/>
        </w:tc>
        <w:tc>
          <w:tcPr>
            <w:tcW w:w="1950" w:type="dxa"/>
            <w:tcBorders>
              <w:bottom w:val="single" w:sz="24" w:space="0" w:color="auto"/>
            </w:tcBorders>
          </w:tcPr>
          <w:p w14:paraId="53869B9F" w14:textId="77777777" w:rsidR="00281BA8" w:rsidRDefault="00281BA8" w:rsidP="00E724D1">
            <w:r>
              <w:t>Nota ....................:</w:t>
            </w:r>
          </w:p>
        </w:tc>
        <w:tc>
          <w:tcPr>
            <w:tcW w:w="1394" w:type="dxa"/>
            <w:tcBorders>
              <w:bottom w:val="single" w:sz="24" w:space="0" w:color="auto"/>
            </w:tcBorders>
          </w:tcPr>
          <w:p w14:paraId="6E0D031E" w14:textId="77777777" w:rsidR="00281BA8" w:rsidRDefault="00281BA8" w:rsidP="00E724D1"/>
        </w:tc>
      </w:tr>
    </w:tbl>
    <w:p w14:paraId="4758905A" w14:textId="77777777" w:rsidR="00281BA8" w:rsidRDefault="00281BA8" w:rsidP="00E724D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14"/>
      </w:tblGrid>
      <w:tr w:rsidR="00281BA8" w14:paraId="319BF4A4" w14:textId="77777777" w:rsidTr="00E61330">
        <w:tc>
          <w:tcPr>
            <w:tcW w:w="10314" w:type="dxa"/>
            <w:shd w:val="clear" w:color="auto" w:fill="F3F3F3"/>
          </w:tcPr>
          <w:p w14:paraId="2BA69C1F" w14:textId="77777777" w:rsidR="00AD02C8" w:rsidRPr="008867F8" w:rsidRDefault="00281BA8" w:rsidP="00E724D1">
            <w:pPr>
              <w:rPr>
                <w:u w:val="single"/>
              </w:rPr>
            </w:pPr>
            <w:r w:rsidRPr="005F1102">
              <w:t>INSTRUÇÕES</w:t>
            </w:r>
            <w:r w:rsidR="008867F8">
              <w:t xml:space="preserve"> ATIVIDADE </w:t>
            </w:r>
          </w:p>
          <w:p w14:paraId="31C0196B" w14:textId="77777777" w:rsidR="00101B3F" w:rsidRPr="005F1102" w:rsidRDefault="00101B3F" w:rsidP="00CE565C"/>
        </w:tc>
      </w:tr>
    </w:tbl>
    <w:p w14:paraId="4704F817" w14:textId="77777777" w:rsidR="00AC7251" w:rsidRDefault="00AC7251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</w:p>
    <w:p w14:paraId="24AE7342" w14:textId="77777777" w:rsidR="004B0ED2" w:rsidRDefault="004B0ED2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</w:p>
    <w:p w14:paraId="538869D7" w14:textId="77777777" w:rsidR="00D72ECB" w:rsidRPr="002505A4" w:rsidRDefault="00D72ECB" w:rsidP="00234752">
      <w:pPr>
        <w:pStyle w:val="PargrafodaLista"/>
        <w:autoSpaceDE w:val="0"/>
        <w:autoSpaceDN w:val="0"/>
        <w:adjustRightInd w:val="0"/>
        <w:ind w:left="1788"/>
        <w:jc w:val="left"/>
        <w:rPr>
          <w:rFonts w:asciiTheme="minorHAnsi" w:hAnsiTheme="minorHAnsi" w:cs="Consolas"/>
          <w:sz w:val="22"/>
          <w:szCs w:val="22"/>
        </w:rPr>
      </w:pPr>
    </w:p>
    <w:p w14:paraId="63C96742" w14:textId="07EE0B44" w:rsidR="00D325A4" w:rsidRDefault="00D325A4" w:rsidP="00D325A4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Descreva como funciona o</w:t>
      </w:r>
      <w:r w:rsidR="00D94FEF">
        <w:rPr>
          <w:rFonts w:asciiTheme="minorHAnsi" w:hAnsiTheme="minorHAnsi" w:cs="Consolas"/>
          <w:sz w:val="22"/>
          <w:szCs w:val="22"/>
        </w:rPr>
        <w:t xml:space="preserve"> pa</w:t>
      </w:r>
      <w:r w:rsidR="002737E3">
        <w:rPr>
          <w:rFonts w:asciiTheme="minorHAnsi" w:hAnsiTheme="minorHAnsi" w:cs="Consolas"/>
          <w:sz w:val="22"/>
          <w:szCs w:val="22"/>
        </w:rPr>
        <w:t xml:space="preserve">drão de nomenclatura </w:t>
      </w:r>
      <w:proofErr w:type="spellStart"/>
      <w:r w:rsidR="002737E3">
        <w:rPr>
          <w:rFonts w:asciiTheme="minorHAnsi" w:hAnsiTheme="minorHAnsi" w:cs="Consolas"/>
          <w:sz w:val="22"/>
          <w:szCs w:val="22"/>
        </w:rPr>
        <w:t>Camel</w:t>
      </w:r>
      <w:proofErr w:type="spellEnd"/>
      <w:r w:rsidR="002737E3">
        <w:rPr>
          <w:rFonts w:asciiTheme="minorHAnsi" w:hAnsiTheme="minorHAnsi" w:cs="Consolas"/>
          <w:sz w:val="22"/>
          <w:szCs w:val="22"/>
        </w:rPr>
        <w:t xml:space="preserve"> Case</w:t>
      </w:r>
      <w:r>
        <w:rPr>
          <w:rFonts w:asciiTheme="minorHAnsi" w:hAnsiTheme="minorHAnsi" w:cs="Consolas"/>
          <w:sz w:val="22"/>
          <w:szCs w:val="22"/>
        </w:rPr>
        <w:t xml:space="preserve"> em JAVA.</w:t>
      </w:r>
    </w:p>
    <w:p w14:paraId="09161949" w14:textId="75412FCE" w:rsidR="00D325A4" w:rsidRDefault="00D325A4" w:rsidP="00D325A4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 xml:space="preserve">O que é um </w:t>
      </w:r>
      <w:proofErr w:type="spellStart"/>
      <w:r>
        <w:rPr>
          <w:rFonts w:asciiTheme="minorHAnsi" w:hAnsiTheme="minorHAnsi" w:cs="Consolas"/>
          <w:sz w:val="22"/>
          <w:szCs w:val="22"/>
        </w:rPr>
        <w:t>bytecode</w:t>
      </w:r>
      <w:proofErr w:type="spellEnd"/>
      <w:r>
        <w:rPr>
          <w:rFonts w:asciiTheme="minorHAnsi" w:hAnsiTheme="minorHAnsi" w:cs="Consolas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="Consolas"/>
          <w:sz w:val="22"/>
          <w:szCs w:val="22"/>
        </w:rPr>
        <w:t>java</w:t>
      </w:r>
      <w:proofErr w:type="spellEnd"/>
      <w:r>
        <w:rPr>
          <w:rFonts w:asciiTheme="minorHAnsi" w:hAnsiTheme="minorHAnsi" w:cs="Consolas"/>
          <w:sz w:val="22"/>
          <w:szCs w:val="22"/>
        </w:rPr>
        <w:t xml:space="preserve">? </w:t>
      </w:r>
      <w:r w:rsidRPr="00D325A4">
        <w:rPr>
          <w:rFonts w:asciiTheme="minorHAnsi" w:hAnsiTheme="minorHAnsi" w:cs="Consolas"/>
          <w:sz w:val="22"/>
          <w:szCs w:val="22"/>
        </w:rPr>
        <w:t xml:space="preserve">Quais os benefícios que o uso do </w:t>
      </w:r>
      <w:proofErr w:type="spellStart"/>
      <w:r w:rsidRPr="00D325A4">
        <w:rPr>
          <w:rFonts w:asciiTheme="minorHAnsi" w:hAnsiTheme="minorHAnsi" w:cs="Consolas"/>
          <w:sz w:val="22"/>
          <w:szCs w:val="22"/>
        </w:rPr>
        <w:t>bytecode</w:t>
      </w:r>
      <w:proofErr w:type="spellEnd"/>
      <w:r w:rsidRPr="00D325A4">
        <w:rPr>
          <w:rFonts w:asciiTheme="minorHAnsi" w:hAnsiTheme="minorHAnsi" w:cs="Consolas"/>
          <w:sz w:val="22"/>
          <w:szCs w:val="22"/>
        </w:rPr>
        <w:t>?</w:t>
      </w:r>
    </w:p>
    <w:p w14:paraId="79A6A423" w14:textId="70B1FD15" w:rsidR="00D54D00" w:rsidRDefault="00D325A4" w:rsidP="00CB0361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 xml:space="preserve">Cite os princípios da </w:t>
      </w:r>
      <w:proofErr w:type="gramStart"/>
      <w:r>
        <w:rPr>
          <w:rFonts w:asciiTheme="minorHAnsi" w:hAnsiTheme="minorHAnsi" w:cs="Consolas"/>
          <w:sz w:val="22"/>
          <w:szCs w:val="22"/>
        </w:rPr>
        <w:t>OOP ?</w:t>
      </w:r>
      <w:proofErr w:type="gramEnd"/>
    </w:p>
    <w:p w14:paraId="6ED70FD8" w14:textId="2DFB0A33" w:rsidR="002F17F0" w:rsidRDefault="00CB0361" w:rsidP="002F17F0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Quais são os operadores relacionais JAVA?</w:t>
      </w:r>
    </w:p>
    <w:p w14:paraId="12C30180" w14:textId="6BEF39E5" w:rsidR="002F17F0" w:rsidRPr="002F17F0" w:rsidRDefault="002F17F0" w:rsidP="002F17F0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O que são identificadores em JAVA?</w:t>
      </w:r>
    </w:p>
    <w:p w14:paraId="08F3C07D" w14:textId="173A0EE8" w:rsidR="00D54D00" w:rsidRDefault="00D325A4" w:rsidP="000C5810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Quais</w:t>
      </w:r>
      <w:r w:rsidR="00D54D00">
        <w:rPr>
          <w:rFonts w:asciiTheme="minorHAnsi" w:hAnsiTheme="minorHAnsi" w:cs="Consolas"/>
          <w:sz w:val="22"/>
          <w:szCs w:val="22"/>
        </w:rPr>
        <w:t xml:space="preserve"> os comandos de JAVA para </w:t>
      </w:r>
      <w:r>
        <w:rPr>
          <w:rFonts w:asciiTheme="minorHAnsi" w:hAnsiTheme="minorHAnsi" w:cs="Consolas"/>
          <w:sz w:val="22"/>
          <w:szCs w:val="22"/>
        </w:rPr>
        <w:t>exibir dados</w:t>
      </w:r>
      <w:r w:rsidR="00D54D00">
        <w:rPr>
          <w:rFonts w:asciiTheme="minorHAnsi" w:hAnsiTheme="minorHAnsi" w:cs="Consolas"/>
          <w:sz w:val="22"/>
          <w:szCs w:val="22"/>
        </w:rPr>
        <w:t xml:space="preserve"> na tela </w:t>
      </w:r>
      <w:r w:rsidR="00CB0361">
        <w:rPr>
          <w:rFonts w:asciiTheme="minorHAnsi" w:hAnsiTheme="minorHAnsi" w:cs="Consolas"/>
          <w:sz w:val="22"/>
          <w:szCs w:val="22"/>
        </w:rPr>
        <w:t>e para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="00D54D00">
        <w:rPr>
          <w:rFonts w:asciiTheme="minorHAnsi" w:hAnsiTheme="minorHAnsi" w:cs="Consolas"/>
          <w:sz w:val="22"/>
          <w:szCs w:val="22"/>
        </w:rPr>
        <w:t>fazer leitura de dados.</w:t>
      </w:r>
    </w:p>
    <w:p w14:paraId="295AA8BC" w14:textId="532EAA5C" w:rsidR="00CB0361" w:rsidRDefault="00CB0361" w:rsidP="000C5810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Crie um programa com em JAVA para converter Galões em Litros. Um Galão é equivalente a 3,7854 litros.</w:t>
      </w:r>
    </w:p>
    <w:p w14:paraId="2976F200" w14:textId="7569971C" w:rsidR="00CB0361" w:rsidRDefault="00CB0361" w:rsidP="000C5810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 xml:space="preserve">Altere o Programa anterior para que ele faça a conversão de 1 a 100 galões. A cada 10 galões </w:t>
      </w:r>
      <w:r w:rsidR="002F17F0">
        <w:rPr>
          <w:rFonts w:asciiTheme="minorHAnsi" w:hAnsiTheme="minorHAnsi" w:cs="Consolas"/>
          <w:sz w:val="22"/>
          <w:szCs w:val="22"/>
        </w:rPr>
        <w:t>deixe uma linha em branca.</w:t>
      </w:r>
    </w:p>
    <w:p w14:paraId="538CF16A" w14:textId="78FAF4B0" w:rsidR="002F17F0" w:rsidRDefault="002F17F0" w:rsidP="000C5810">
      <w:pPr>
        <w:pStyle w:val="PargrafodaLista"/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>Crie um programa que calcule seu peso na lua, saiba que a gravidade da lua é 17% da gravidade da terra.</w:t>
      </w:r>
      <w:bookmarkStart w:id="0" w:name="_GoBack"/>
      <w:bookmarkEnd w:id="0"/>
    </w:p>
    <w:p w14:paraId="6A3918A3" w14:textId="3E8B10D0" w:rsidR="00C217CD" w:rsidRPr="00C217CD" w:rsidRDefault="001E5F67" w:rsidP="001E5F67">
      <w:pPr>
        <w:pStyle w:val="PargrafodaLista"/>
        <w:tabs>
          <w:tab w:val="left" w:pos="9120"/>
        </w:tabs>
        <w:autoSpaceDE w:val="0"/>
        <w:autoSpaceDN w:val="0"/>
        <w:adjustRightInd w:val="0"/>
        <w:ind w:left="1788"/>
        <w:jc w:val="left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ab/>
      </w:r>
    </w:p>
    <w:p w14:paraId="2B731708" w14:textId="77777777" w:rsidR="00D72ECB" w:rsidRPr="002505A4" w:rsidRDefault="00D72ECB" w:rsidP="00D72ECB">
      <w:pPr>
        <w:pStyle w:val="PargrafodaLista"/>
        <w:autoSpaceDE w:val="0"/>
        <w:autoSpaceDN w:val="0"/>
        <w:adjustRightInd w:val="0"/>
        <w:ind w:left="2160"/>
        <w:jc w:val="left"/>
        <w:rPr>
          <w:rFonts w:ascii="Consolas" w:hAnsi="Consolas" w:cs="Consolas"/>
          <w:sz w:val="22"/>
          <w:szCs w:val="22"/>
        </w:rPr>
      </w:pPr>
    </w:p>
    <w:p w14:paraId="7947645F" w14:textId="77777777" w:rsidR="00826712" w:rsidRDefault="00826712" w:rsidP="0082671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sz w:val="22"/>
          <w:szCs w:val="22"/>
          <w:u w:val="single"/>
        </w:rPr>
      </w:pPr>
    </w:p>
    <w:sectPr w:rsidR="00826712" w:rsidSect="00AB3D30">
      <w:pgSz w:w="11907" w:h="16840" w:code="9"/>
      <w:pgMar w:top="720" w:right="862" w:bottom="851" w:left="862" w:header="289" w:footer="851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F3580" w14:textId="77777777" w:rsidR="00D54CA3" w:rsidRDefault="00D54CA3" w:rsidP="00E724D1">
      <w:r>
        <w:separator/>
      </w:r>
    </w:p>
  </w:endnote>
  <w:endnote w:type="continuationSeparator" w:id="0">
    <w:p w14:paraId="3AB4262C" w14:textId="77777777" w:rsidR="00D54CA3" w:rsidRDefault="00D54CA3" w:rsidP="00E7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NimbusRomNo9L-Regu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211557" w14:textId="77777777" w:rsidR="00D54CA3" w:rsidRDefault="00D54CA3" w:rsidP="00E724D1">
      <w:r>
        <w:separator/>
      </w:r>
    </w:p>
  </w:footnote>
  <w:footnote w:type="continuationSeparator" w:id="0">
    <w:p w14:paraId="736F1004" w14:textId="77777777" w:rsidR="00D54CA3" w:rsidRDefault="00D54CA3" w:rsidP="00E7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E1EF0"/>
    <w:multiLevelType w:val="hybridMultilevel"/>
    <w:tmpl w:val="1798A45E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>
      <w:start w:val="1"/>
      <w:numFmt w:val="lowerLetter"/>
      <w:lvlText w:val="%2."/>
      <w:lvlJc w:val="left"/>
      <w:pPr>
        <w:ind w:left="2508" w:hanging="360"/>
      </w:pPr>
    </w:lvl>
    <w:lvl w:ilvl="2" w:tplc="0416001B" w:tentative="1">
      <w:start w:val="1"/>
      <w:numFmt w:val="lowerRoman"/>
      <w:lvlText w:val="%3."/>
      <w:lvlJc w:val="right"/>
      <w:pPr>
        <w:ind w:left="3228" w:hanging="180"/>
      </w:pPr>
    </w:lvl>
    <w:lvl w:ilvl="3" w:tplc="0416000F" w:tentative="1">
      <w:start w:val="1"/>
      <w:numFmt w:val="decimal"/>
      <w:lvlText w:val="%4."/>
      <w:lvlJc w:val="left"/>
      <w:pPr>
        <w:ind w:left="3948" w:hanging="360"/>
      </w:pPr>
    </w:lvl>
    <w:lvl w:ilvl="4" w:tplc="04160019" w:tentative="1">
      <w:start w:val="1"/>
      <w:numFmt w:val="lowerLetter"/>
      <w:lvlText w:val="%5."/>
      <w:lvlJc w:val="left"/>
      <w:pPr>
        <w:ind w:left="4668" w:hanging="360"/>
      </w:pPr>
    </w:lvl>
    <w:lvl w:ilvl="5" w:tplc="0416001B" w:tentative="1">
      <w:start w:val="1"/>
      <w:numFmt w:val="lowerRoman"/>
      <w:lvlText w:val="%6."/>
      <w:lvlJc w:val="right"/>
      <w:pPr>
        <w:ind w:left="5388" w:hanging="180"/>
      </w:pPr>
    </w:lvl>
    <w:lvl w:ilvl="6" w:tplc="0416000F" w:tentative="1">
      <w:start w:val="1"/>
      <w:numFmt w:val="decimal"/>
      <w:lvlText w:val="%7."/>
      <w:lvlJc w:val="left"/>
      <w:pPr>
        <w:ind w:left="6108" w:hanging="360"/>
      </w:pPr>
    </w:lvl>
    <w:lvl w:ilvl="7" w:tplc="04160019" w:tentative="1">
      <w:start w:val="1"/>
      <w:numFmt w:val="lowerLetter"/>
      <w:lvlText w:val="%8."/>
      <w:lvlJc w:val="left"/>
      <w:pPr>
        <w:ind w:left="6828" w:hanging="360"/>
      </w:pPr>
    </w:lvl>
    <w:lvl w:ilvl="8" w:tplc="0416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D50"/>
    <w:rsid w:val="00007990"/>
    <w:rsid w:val="0003022B"/>
    <w:rsid w:val="00037DA1"/>
    <w:rsid w:val="000457F9"/>
    <w:rsid w:val="00046C74"/>
    <w:rsid w:val="000637CC"/>
    <w:rsid w:val="00084654"/>
    <w:rsid w:val="00093FAD"/>
    <w:rsid w:val="000C2080"/>
    <w:rsid w:val="000C48C2"/>
    <w:rsid w:val="000C5810"/>
    <w:rsid w:val="000D0A9E"/>
    <w:rsid w:val="000E2823"/>
    <w:rsid w:val="000F5CDA"/>
    <w:rsid w:val="00101B3F"/>
    <w:rsid w:val="001169E4"/>
    <w:rsid w:val="00122530"/>
    <w:rsid w:val="001352FF"/>
    <w:rsid w:val="0016504B"/>
    <w:rsid w:val="001669D6"/>
    <w:rsid w:val="00186205"/>
    <w:rsid w:val="0019330D"/>
    <w:rsid w:val="001C022A"/>
    <w:rsid w:val="001C20C6"/>
    <w:rsid w:val="001D2796"/>
    <w:rsid w:val="001D67E0"/>
    <w:rsid w:val="001E486A"/>
    <w:rsid w:val="001E5F67"/>
    <w:rsid w:val="001E6F94"/>
    <w:rsid w:val="002024D1"/>
    <w:rsid w:val="002105C7"/>
    <w:rsid w:val="00216F6C"/>
    <w:rsid w:val="00233F60"/>
    <w:rsid w:val="00234752"/>
    <w:rsid w:val="00235CFD"/>
    <w:rsid w:val="00243D04"/>
    <w:rsid w:val="002505A4"/>
    <w:rsid w:val="00253CDF"/>
    <w:rsid w:val="002737E3"/>
    <w:rsid w:val="00277A0E"/>
    <w:rsid w:val="00281BA8"/>
    <w:rsid w:val="002915C6"/>
    <w:rsid w:val="00293AD6"/>
    <w:rsid w:val="00294F68"/>
    <w:rsid w:val="002A1CB0"/>
    <w:rsid w:val="002B3932"/>
    <w:rsid w:val="002D00C3"/>
    <w:rsid w:val="002F17F0"/>
    <w:rsid w:val="002F5D30"/>
    <w:rsid w:val="00316A20"/>
    <w:rsid w:val="00337CBF"/>
    <w:rsid w:val="00354C10"/>
    <w:rsid w:val="003742C2"/>
    <w:rsid w:val="0038079A"/>
    <w:rsid w:val="003908FD"/>
    <w:rsid w:val="00395EC4"/>
    <w:rsid w:val="003F1023"/>
    <w:rsid w:val="003F41FE"/>
    <w:rsid w:val="00411263"/>
    <w:rsid w:val="00412A15"/>
    <w:rsid w:val="00412DCA"/>
    <w:rsid w:val="004303B6"/>
    <w:rsid w:val="00432F11"/>
    <w:rsid w:val="004502AE"/>
    <w:rsid w:val="0046232B"/>
    <w:rsid w:val="00462744"/>
    <w:rsid w:val="00465C45"/>
    <w:rsid w:val="00467BF9"/>
    <w:rsid w:val="00476960"/>
    <w:rsid w:val="00496D6B"/>
    <w:rsid w:val="004B0ED2"/>
    <w:rsid w:val="004E247E"/>
    <w:rsid w:val="004E2C24"/>
    <w:rsid w:val="004F4B2F"/>
    <w:rsid w:val="005030C2"/>
    <w:rsid w:val="00533DB5"/>
    <w:rsid w:val="0055653D"/>
    <w:rsid w:val="00560CE5"/>
    <w:rsid w:val="00560E05"/>
    <w:rsid w:val="00561570"/>
    <w:rsid w:val="0056631B"/>
    <w:rsid w:val="00577C2D"/>
    <w:rsid w:val="005828A0"/>
    <w:rsid w:val="005870CC"/>
    <w:rsid w:val="00593301"/>
    <w:rsid w:val="00593DD9"/>
    <w:rsid w:val="005E1A75"/>
    <w:rsid w:val="005E5DF5"/>
    <w:rsid w:val="00604C64"/>
    <w:rsid w:val="0061088E"/>
    <w:rsid w:val="00614777"/>
    <w:rsid w:val="00620A5B"/>
    <w:rsid w:val="0063375B"/>
    <w:rsid w:val="00635F96"/>
    <w:rsid w:val="00654511"/>
    <w:rsid w:val="00671864"/>
    <w:rsid w:val="0068465A"/>
    <w:rsid w:val="0068553C"/>
    <w:rsid w:val="00697CE4"/>
    <w:rsid w:val="006B7538"/>
    <w:rsid w:val="006B77E0"/>
    <w:rsid w:val="007043B3"/>
    <w:rsid w:val="0073582D"/>
    <w:rsid w:val="0074148A"/>
    <w:rsid w:val="00750E90"/>
    <w:rsid w:val="00765BF9"/>
    <w:rsid w:val="00774838"/>
    <w:rsid w:val="0078411E"/>
    <w:rsid w:val="007B5A8B"/>
    <w:rsid w:val="007F34E1"/>
    <w:rsid w:val="00804374"/>
    <w:rsid w:val="00810A17"/>
    <w:rsid w:val="008151C2"/>
    <w:rsid w:val="00826712"/>
    <w:rsid w:val="0083163D"/>
    <w:rsid w:val="008642A5"/>
    <w:rsid w:val="00880EC1"/>
    <w:rsid w:val="008867F8"/>
    <w:rsid w:val="008A3CEE"/>
    <w:rsid w:val="008B7363"/>
    <w:rsid w:val="008D330E"/>
    <w:rsid w:val="008E468B"/>
    <w:rsid w:val="009260EA"/>
    <w:rsid w:val="009309DD"/>
    <w:rsid w:val="0094180A"/>
    <w:rsid w:val="00951AEC"/>
    <w:rsid w:val="0095309A"/>
    <w:rsid w:val="00954F74"/>
    <w:rsid w:val="009879D2"/>
    <w:rsid w:val="0099298F"/>
    <w:rsid w:val="009C073A"/>
    <w:rsid w:val="009D02CC"/>
    <w:rsid w:val="009D3061"/>
    <w:rsid w:val="009D43EE"/>
    <w:rsid w:val="009E70A9"/>
    <w:rsid w:val="009F2777"/>
    <w:rsid w:val="009F388D"/>
    <w:rsid w:val="009F43A3"/>
    <w:rsid w:val="00A14E74"/>
    <w:rsid w:val="00A52786"/>
    <w:rsid w:val="00A602C6"/>
    <w:rsid w:val="00A66569"/>
    <w:rsid w:val="00A7317C"/>
    <w:rsid w:val="00A81F0D"/>
    <w:rsid w:val="00A84578"/>
    <w:rsid w:val="00AB3D30"/>
    <w:rsid w:val="00AC7251"/>
    <w:rsid w:val="00AD02C8"/>
    <w:rsid w:val="00AF1282"/>
    <w:rsid w:val="00B02090"/>
    <w:rsid w:val="00B04F50"/>
    <w:rsid w:val="00B16D50"/>
    <w:rsid w:val="00B2721B"/>
    <w:rsid w:val="00B44AC4"/>
    <w:rsid w:val="00B558E2"/>
    <w:rsid w:val="00B652B5"/>
    <w:rsid w:val="00BA04B5"/>
    <w:rsid w:val="00BA1E2A"/>
    <w:rsid w:val="00BF4FC7"/>
    <w:rsid w:val="00C011AE"/>
    <w:rsid w:val="00C063D2"/>
    <w:rsid w:val="00C16667"/>
    <w:rsid w:val="00C217CD"/>
    <w:rsid w:val="00C579E0"/>
    <w:rsid w:val="00C61AB7"/>
    <w:rsid w:val="00C83EBC"/>
    <w:rsid w:val="00CA216D"/>
    <w:rsid w:val="00CB0361"/>
    <w:rsid w:val="00CB3EFC"/>
    <w:rsid w:val="00CB711A"/>
    <w:rsid w:val="00CE5330"/>
    <w:rsid w:val="00CE565C"/>
    <w:rsid w:val="00D169B4"/>
    <w:rsid w:val="00D17E01"/>
    <w:rsid w:val="00D325A4"/>
    <w:rsid w:val="00D33C9A"/>
    <w:rsid w:val="00D43E6F"/>
    <w:rsid w:val="00D501CC"/>
    <w:rsid w:val="00D54CA3"/>
    <w:rsid w:val="00D54D00"/>
    <w:rsid w:val="00D70DBB"/>
    <w:rsid w:val="00D72ECB"/>
    <w:rsid w:val="00D81522"/>
    <w:rsid w:val="00D90BCC"/>
    <w:rsid w:val="00D94FEF"/>
    <w:rsid w:val="00DB4C57"/>
    <w:rsid w:val="00DB4FFB"/>
    <w:rsid w:val="00DE77B5"/>
    <w:rsid w:val="00DF7E5E"/>
    <w:rsid w:val="00E145C7"/>
    <w:rsid w:val="00E331C6"/>
    <w:rsid w:val="00E44DEF"/>
    <w:rsid w:val="00E45257"/>
    <w:rsid w:val="00E45791"/>
    <w:rsid w:val="00E46761"/>
    <w:rsid w:val="00E61330"/>
    <w:rsid w:val="00E724D1"/>
    <w:rsid w:val="00E72DD4"/>
    <w:rsid w:val="00E8427D"/>
    <w:rsid w:val="00EA0839"/>
    <w:rsid w:val="00EA2A8F"/>
    <w:rsid w:val="00EA3411"/>
    <w:rsid w:val="00EB27D5"/>
    <w:rsid w:val="00EC7586"/>
    <w:rsid w:val="00EE620A"/>
    <w:rsid w:val="00EF28A2"/>
    <w:rsid w:val="00F02583"/>
    <w:rsid w:val="00F3493B"/>
    <w:rsid w:val="00F4259F"/>
    <w:rsid w:val="00F64EFF"/>
    <w:rsid w:val="00F83973"/>
    <w:rsid w:val="00F945FF"/>
    <w:rsid w:val="00FB5470"/>
    <w:rsid w:val="00FB5B5C"/>
    <w:rsid w:val="00FD1198"/>
    <w:rsid w:val="00FE14CF"/>
    <w:rsid w:val="00FE2D67"/>
    <w:rsid w:val="00FE5DE2"/>
    <w:rsid w:val="00FF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9C02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1C2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AF1282"/>
    <w:pPr>
      <w:keepNext/>
      <w:spacing w:after="120"/>
      <w:ind w:firstLine="708"/>
      <w:jc w:val="center"/>
      <w:outlineLvl w:val="0"/>
    </w:pPr>
    <w:rPr>
      <w:b/>
      <w:bCs/>
      <w:sz w:val="22"/>
    </w:rPr>
  </w:style>
  <w:style w:type="paragraph" w:styleId="Ttulo2">
    <w:name w:val="heading 2"/>
    <w:basedOn w:val="Normal"/>
    <w:next w:val="Normal"/>
    <w:qFormat/>
    <w:rsid w:val="00AF1282"/>
    <w:pPr>
      <w:keepNext/>
      <w:ind w:firstLine="708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AF1282"/>
    <w:pPr>
      <w:keepNext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AF1282"/>
    <w:pPr>
      <w:keepNext/>
      <w:outlineLvl w:val="3"/>
    </w:pPr>
    <w:rPr>
      <w:rFonts w:ascii="TimesNewRoman" w:hAnsi="TimesNewRoman"/>
      <w:b/>
      <w:bCs/>
      <w:sz w:val="23"/>
      <w:szCs w:val="23"/>
      <w:lang w:val="en-US"/>
    </w:rPr>
  </w:style>
  <w:style w:type="paragraph" w:styleId="Ttulo7">
    <w:name w:val="heading 7"/>
    <w:basedOn w:val="Normal"/>
    <w:next w:val="Normal"/>
    <w:qFormat/>
    <w:rsid w:val="00AF1282"/>
    <w:pPr>
      <w:keepNext/>
      <w:ind w:firstLine="567"/>
      <w:outlineLvl w:val="6"/>
    </w:pPr>
    <w:rPr>
      <w:rFonts w:ascii="Courier New" w:hAnsi="Courier New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F1282"/>
    <w:rPr>
      <w:rFonts w:ascii="Arial" w:hAnsi="Arial" w:cs="Arial"/>
    </w:rPr>
  </w:style>
  <w:style w:type="paragraph" w:styleId="Recuodecorpodetexto">
    <w:name w:val="Body Text Indent"/>
    <w:basedOn w:val="Normal"/>
    <w:rsid w:val="00AF1282"/>
    <w:pPr>
      <w:ind w:left="1875"/>
    </w:pPr>
    <w:rPr>
      <w:rFonts w:ascii="Courier New" w:hAnsi="Courier New"/>
    </w:rPr>
  </w:style>
  <w:style w:type="paragraph" w:customStyle="1" w:styleId="aposcorpo">
    <w:name w:val="aposcorpo"/>
    <w:basedOn w:val="Normal"/>
    <w:rsid w:val="00AF1282"/>
    <w:pPr>
      <w:spacing w:before="100" w:beforeAutospacing="1" w:after="100" w:afterAutospacing="1"/>
    </w:pPr>
    <w:rPr>
      <w:szCs w:val="24"/>
    </w:rPr>
  </w:style>
  <w:style w:type="paragraph" w:styleId="Corpodetexto2">
    <w:name w:val="Body Text 2"/>
    <w:basedOn w:val="Normal"/>
    <w:rsid w:val="00AF1282"/>
    <w:rPr>
      <w:rFonts w:ascii="Arial Narrow" w:hAnsi="Arial Narrow"/>
      <w:bCs/>
      <w:sz w:val="22"/>
    </w:rPr>
  </w:style>
  <w:style w:type="paragraph" w:styleId="Corpodetexto3">
    <w:name w:val="Body Text 3"/>
    <w:basedOn w:val="Normal"/>
    <w:rsid w:val="00AF1282"/>
    <w:rPr>
      <w:rFonts w:ascii="Arial" w:hAnsi="Arial"/>
      <w:bCs/>
    </w:rPr>
  </w:style>
  <w:style w:type="paragraph" w:styleId="Cabealho">
    <w:name w:val="header"/>
    <w:basedOn w:val="Normal"/>
    <w:link w:val="CabealhoChar"/>
    <w:rsid w:val="00AF1282"/>
    <w:pPr>
      <w:tabs>
        <w:tab w:val="center" w:pos="4419"/>
        <w:tab w:val="right" w:pos="8838"/>
      </w:tabs>
    </w:pPr>
    <w:rPr>
      <w:rFonts w:ascii="Arial" w:hAnsi="Arial"/>
    </w:rPr>
  </w:style>
  <w:style w:type="paragraph" w:styleId="Recuodecorpodetexto2">
    <w:name w:val="Body Text Indent 2"/>
    <w:basedOn w:val="Normal"/>
    <w:rsid w:val="00AF1282"/>
    <w:pPr>
      <w:ind w:left="225"/>
    </w:pPr>
    <w:rPr>
      <w:rFonts w:ascii="Arial Narrow" w:hAnsi="Arial Narrow" w:cs="Arial"/>
      <w:sz w:val="22"/>
    </w:rPr>
  </w:style>
  <w:style w:type="paragraph" w:styleId="Rodap">
    <w:name w:val="footer"/>
    <w:basedOn w:val="Normal"/>
    <w:rsid w:val="00AF1282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81BA8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810A17"/>
    <w:pPr>
      <w:ind w:left="708"/>
    </w:pPr>
  </w:style>
  <w:style w:type="paragraph" w:styleId="Textodebalo">
    <w:name w:val="Balloon Text"/>
    <w:basedOn w:val="Normal"/>
    <w:link w:val="TextodebaloChar"/>
    <w:rsid w:val="008151C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151C2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/>
    <w:rsid w:val="008151C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rsid w:val="008151C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iperlink">
    <w:name w:val="Hyperlink"/>
    <w:basedOn w:val="Fontepargpadro"/>
    <w:rsid w:val="0083163D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7B5A8B"/>
    <w:rPr>
      <w:b/>
      <w:bCs/>
    </w:rPr>
  </w:style>
  <w:style w:type="character" w:customStyle="1" w:styleId="apple-converted-space">
    <w:name w:val="apple-converted-space"/>
    <w:basedOn w:val="Fontepargpadro"/>
    <w:rsid w:val="007B5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7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57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65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on\AppData\Roaming\Microsoft\Modelos\Atividades%20SI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0E801C-A442-E54E-9E23-EBE86A60F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C:\Users\Ramon\AppData\Roaming\Microsoft\Modelos\Atividades SI.dotx</Template>
  <TotalTime>15</TotalTime>
  <Pages>1</Pages>
  <Words>162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ULBRA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Ramon Lummertz</cp:lastModifiedBy>
  <cp:revision>3</cp:revision>
  <cp:lastPrinted>2012-04-26T14:23:00Z</cp:lastPrinted>
  <dcterms:created xsi:type="dcterms:W3CDTF">2016-02-26T22:08:00Z</dcterms:created>
  <dcterms:modified xsi:type="dcterms:W3CDTF">2016-08-15T17:04:00Z</dcterms:modified>
</cp:coreProperties>
</file>